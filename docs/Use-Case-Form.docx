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F413E" w14:textId="77777777" w:rsidR="00864DCF" w:rsidRPr="00E6205D" w:rsidRDefault="00756C9F">
      <w:pPr>
        <w:pStyle w:val="BodyText"/>
        <w:rPr>
          <w:lang w:val="en-GB"/>
        </w:rPr>
      </w:pPr>
      <w:r w:rsidRPr="00E6205D">
        <w:rPr>
          <w:lang w:val="en-GB"/>
        </w:rPr>
        <w:t>Use Case Scenario</w:t>
      </w:r>
      <w:r w:rsidR="00864DCF" w:rsidRPr="00E6205D">
        <w:rPr>
          <w:lang w:val="en-GB"/>
        </w:rPr>
        <w:br/>
      </w:r>
    </w:p>
    <w:p w14:paraId="4596B9B8" w14:textId="77777777" w:rsidR="00864DCF" w:rsidRPr="00E6205D" w:rsidRDefault="00864DCF">
      <w:pPr>
        <w:pStyle w:val="Standardtext"/>
        <w:rPr>
          <w:sz w:val="6"/>
          <w:lang w:val="en-GB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RPr="00E6205D" w14:paraId="646EB5BC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25FABA6" w14:textId="77777777" w:rsidR="00864DCF" w:rsidRPr="00E6205D" w:rsidRDefault="00E6085F" w:rsidP="00152130">
            <w:pPr>
              <w:pStyle w:val="Tabelle"/>
              <w:rPr>
                <w:lang w:val="en-GB"/>
              </w:rPr>
            </w:pPr>
            <w:proofErr w:type="spellStart"/>
            <w:r w:rsidRPr="00E6205D">
              <w:rPr>
                <w:lang w:val="en-GB"/>
              </w:rPr>
              <w:t>Nr</w:t>
            </w:r>
            <w:proofErr w:type="spellEnd"/>
            <w:r w:rsidRPr="00E6205D">
              <w:rPr>
                <w:lang w:val="en-GB"/>
              </w:rPr>
              <w:t xml:space="preserve">. </w:t>
            </w:r>
            <w:r w:rsidR="00152130" w:rsidRPr="00E6205D">
              <w:rPr>
                <w:lang w:val="en-GB"/>
              </w:rPr>
              <w:t>and</w:t>
            </w:r>
            <w:r w:rsidRPr="00E6205D">
              <w:rPr>
                <w:lang w:val="en-GB"/>
              </w:rPr>
              <w:t xml:space="preserve"> </w:t>
            </w:r>
            <w:r w:rsidR="00864DCF" w:rsidRPr="00E6205D">
              <w:rPr>
                <w:lang w:val="en-GB"/>
              </w:rPr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B48D70B" w14:textId="77777777" w:rsidR="00864DCF" w:rsidRPr="00E6205D" w:rsidRDefault="00E6205D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01 Blood sugar levels</w:t>
            </w:r>
            <w:r w:rsidR="00DD1DEA">
              <w:rPr>
                <w:lang w:val="en-GB"/>
              </w:rPr>
              <w:t xml:space="preserve"> rising</w:t>
            </w:r>
          </w:p>
        </w:tc>
      </w:tr>
      <w:tr w:rsidR="00864DCF" w:rsidRPr="00E6205D" w14:paraId="5840BE5A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63EC724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Sc</w:t>
            </w:r>
            <w:r w:rsidR="00E6085F" w:rsidRPr="00E6205D">
              <w:rPr>
                <w:lang w:val="en-GB"/>
              </w:rPr>
              <w:t>enario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16A5B63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sugar levels are projected to exceed the upper bound, thus insulin is released.</w:t>
            </w:r>
          </w:p>
        </w:tc>
      </w:tr>
      <w:tr w:rsidR="00864DCF" w:rsidRPr="00E6205D" w14:paraId="7C820467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6D37749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Short Description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993F746" w14:textId="77777777" w:rsidR="00864DCF" w:rsidRPr="00E6205D" w:rsidRDefault="00E6205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Monitoring of blood sugar levels</w:t>
            </w:r>
            <w:r w:rsidR="00DD1DEA">
              <w:rPr>
                <w:lang w:val="en-GB"/>
              </w:rPr>
              <w:t xml:space="preserve"> detecting a rise in the blood sugar.</w:t>
            </w:r>
          </w:p>
        </w:tc>
      </w:tr>
      <w:tr w:rsidR="00864DCF" w:rsidRPr="00E6205D" w14:paraId="4BB9694E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2EFEAAA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Actors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90A505A" w14:textId="77777777" w:rsidR="00864DCF" w:rsidRPr="00E6205D" w:rsidRDefault="00E6205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Fat Karl (Patient)</w:t>
            </w:r>
            <w:r w:rsidR="00DD1DEA">
              <w:rPr>
                <w:lang w:val="en-GB"/>
              </w:rPr>
              <w:t xml:space="preserve">, </w:t>
            </w:r>
            <w:r w:rsidR="00510FE8">
              <w:rPr>
                <w:lang w:val="en-GB"/>
              </w:rPr>
              <w:t>Insulin pump, Display, Blood scanner, Analytics Unit</w:t>
            </w:r>
          </w:p>
        </w:tc>
      </w:tr>
      <w:tr w:rsidR="00864DCF" w:rsidRPr="00E6205D" w14:paraId="11D9DBC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309C2A9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Starting Event and Preconditions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87D8165" w14:textId="77777777" w:rsidR="00864DCF" w:rsidRPr="00E6205D" w:rsidRDefault="00DD1DEA" w:rsidP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Growth of the blood sugar levels indicates an increase of the blood sugar levels above the upper boundary within a</w:t>
            </w:r>
            <w:r w:rsidR="00510FE8">
              <w:rPr>
                <w:lang w:val="en-GB"/>
              </w:rPr>
              <w:t>n</w:t>
            </w:r>
            <w:r>
              <w:rPr>
                <w:lang w:val="en-GB"/>
              </w:rPr>
              <w:t xml:space="preserve"> amount of time x.</w:t>
            </w:r>
          </w:p>
        </w:tc>
      </w:tr>
      <w:tr w:rsidR="00864DCF" w:rsidRPr="00E6205D" w14:paraId="6F6A2169" w14:textId="77777777" w:rsidTr="00DD1DEA">
        <w:trPr>
          <w:trHeight w:val="537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DD14432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 xml:space="preserve">Result and </w:t>
            </w:r>
            <w:proofErr w:type="spellStart"/>
            <w:r w:rsidRPr="00E6205D">
              <w:rPr>
                <w:lang w:val="en-GB"/>
              </w:rPr>
              <w:t>Postconditions</w:t>
            </w:r>
            <w:proofErr w:type="spellEnd"/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0322961" w14:textId="77777777" w:rsidR="00864DCF" w:rsidRPr="00E6205D" w:rsidRDefault="00DD1DEA" w:rsidP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Insulin is released growth of the blood sugar level decreases over an amount of time y an</w:t>
            </w:r>
            <w:r w:rsidR="007E240A">
              <w:rPr>
                <w:lang w:val="en-GB"/>
              </w:rPr>
              <w:t>d</w:t>
            </w:r>
            <w:r>
              <w:rPr>
                <w:lang w:val="en-GB"/>
              </w:rPr>
              <w:t xml:space="preserve"> stabilizes after a defined amount of time z.</w:t>
            </w:r>
          </w:p>
        </w:tc>
      </w:tr>
    </w:tbl>
    <w:p w14:paraId="5590BBAB" w14:textId="77777777" w:rsidR="00864DCF" w:rsidRPr="00E6205D" w:rsidRDefault="00152130" w:rsidP="00152130">
      <w:pPr>
        <w:pStyle w:val="Nebentitel5"/>
        <w:ind w:left="0"/>
        <w:rPr>
          <w:lang w:val="en-GB"/>
        </w:rPr>
      </w:pPr>
      <w:r w:rsidRPr="00E6205D">
        <w:rPr>
          <w:lang w:val="en-GB"/>
        </w:rPr>
        <w:t>Steps</w:t>
      </w:r>
      <w:r w:rsidR="00864DCF" w:rsidRPr="00E6205D">
        <w:rPr>
          <w:lang w:val="en-GB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RPr="00E6205D" w14:paraId="39C12434" w14:textId="77777777" w:rsidTr="00875575">
        <w:trPr>
          <w:trHeight w:val="337"/>
        </w:trPr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2C7C7925" w14:textId="77777777" w:rsidR="00864DCF" w:rsidRPr="00E6205D" w:rsidRDefault="00864DCF">
            <w:pPr>
              <w:pStyle w:val="Tabelle"/>
              <w:rPr>
                <w:lang w:val="en-GB"/>
              </w:rPr>
            </w:pPr>
            <w:proofErr w:type="spellStart"/>
            <w:r w:rsidRPr="00E6205D">
              <w:rPr>
                <w:lang w:val="en-GB"/>
              </w:rPr>
              <w:t>Nr</w:t>
            </w:r>
            <w:proofErr w:type="spellEnd"/>
            <w:r w:rsidRPr="00E6205D">
              <w:rPr>
                <w:lang w:val="en-GB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3E405B1B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45F3EC68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Description</w:t>
            </w:r>
          </w:p>
        </w:tc>
      </w:tr>
      <w:tr w:rsidR="00864DCF" w:rsidRPr="00E6205D" w14:paraId="1AC29AFA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4196B13D" w14:textId="77777777" w:rsidR="00864DCF" w:rsidRPr="00E6205D" w:rsidRDefault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1A3C8A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scanner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029149A3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scanner continuously records blood sugar levels</w:t>
            </w:r>
          </w:p>
        </w:tc>
      </w:tr>
      <w:tr w:rsidR="00864DCF" w:rsidRPr="00E6205D" w14:paraId="7B2079D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3B78" w14:textId="77777777" w:rsidR="00864DCF" w:rsidRPr="00E6205D" w:rsidRDefault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6427D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Fat Karl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216B5B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Fat Karl consumes to much sugar (Doughnuts)</w:t>
            </w:r>
          </w:p>
        </w:tc>
      </w:tr>
      <w:tr w:rsidR="00864DCF" w:rsidRPr="00E6205D" w14:paraId="775C1D2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02493" w14:textId="77777777" w:rsidR="00864DCF" w:rsidRPr="00E6205D" w:rsidRDefault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7E240A">
              <w:rPr>
                <w:lang w:val="en-GB"/>
              </w:rPr>
              <w:t>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B7D6AC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B351F6" w14:textId="77777777" w:rsidR="00864DCF" w:rsidRPr="00E6205D" w:rsidRDefault="00510FE8" w:rsidP="00510FE8">
            <w:pPr>
              <w:pStyle w:val="Tabelle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Analytics Unit project the blood sugar levels to exceed the upper bound within x amount of time.</w:t>
            </w:r>
          </w:p>
        </w:tc>
      </w:tr>
      <w:tr w:rsidR="00864DCF" w:rsidRPr="00E6205D" w14:paraId="4F301C4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D7A316" w14:textId="77777777" w:rsidR="00864DCF" w:rsidRPr="00E6205D" w:rsidRDefault="007E240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839C4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ECE593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 calculates the amount of insulin, that is required to counteract the rise in blood sugar levels</w:t>
            </w:r>
          </w:p>
        </w:tc>
      </w:tr>
      <w:tr w:rsidR="00864DCF" w:rsidRPr="00E6205D" w14:paraId="4CDAE0C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B9D4DF" w14:textId="77777777" w:rsidR="00864DCF" w:rsidRPr="00E6205D" w:rsidRDefault="00C224A7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812E8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Insulin pump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6A01FC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Insulin is administered by the Insulin pump</w:t>
            </w:r>
          </w:p>
        </w:tc>
      </w:tr>
      <w:tr w:rsidR="00864DCF" w:rsidRPr="00E6205D" w14:paraId="245C371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ED65DF" w14:textId="77777777" w:rsidR="00864DCF" w:rsidRPr="00E6205D" w:rsidRDefault="00C224A7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9C4FF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B75231" w14:textId="77777777" w:rsidR="00864DCF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Analytics Unit monitors blood sugar levels </w:t>
            </w:r>
          </w:p>
          <w:p w14:paraId="64D8D653" w14:textId="77777777" w:rsidR="00875575" w:rsidRDefault="00875575" w:rsidP="00875575">
            <w:pPr>
              <w:pStyle w:val="Tabelle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If blood sugar levels continue to rise -&gt; 2.1</w:t>
            </w:r>
          </w:p>
          <w:p w14:paraId="6DA314A7" w14:textId="0575F0C5" w:rsidR="00875575" w:rsidRPr="00E6205D" w:rsidRDefault="00875575" w:rsidP="003D34CD">
            <w:pPr>
              <w:pStyle w:val="Tabelle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If blood sugar levels are projected to </w:t>
            </w:r>
            <w:r w:rsidR="003D34CD">
              <w:rPr>
                <w:lang w:val="en-GB"/>
              </w:rPr>
              <w:t>stabilize</w:t>
            </w:r>
            <w:r>
              <w:rPr>
                <w:lang w:val="en-GB"/>
              </w:rPr>
              <w:t xml:space="preserve"> -&gt; </w:t>
            </w:r>
            <w:r w:rsidR="00D3663A">
              <w:rPr>
                <w:lang w:val="en-GB"/>
              </w:rPr>
              <w:t>5</w:t>
            </w:r>
          </w:p>
        </w:tc>
      </w:tr>
      <w:tr w:rsidR="00864DCF" w:rsidRPr="00E6205D" w14:paraId="529B6A0A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BA40E8" w14:textId="14780EB4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8A5B4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D99E51" w14:textId="7CCD683E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Display displays -&gt; “Blood sugar levels </w:t>
            </w:r>
            <w:r w:rsidR="00A4458F">
              <w:rPr>
                <w:lang w:val="en-GB"/>
              </w:rPr>
              <w:t>stabilized</w:t>
            </w:r>
            <w:r>
              <w:rPr>
                <w:lang w:val="en-GB"/>
              </w:rPr>
              <w:t>”</w:t>
            </w:r>
          </w:p>
        </w:tc>
      </w:tr>
      <w:tr w:rsidR="00864DCF" w:rsidRPr="00E6205D" w14:paraId="311AA3B6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FEFB4" w14:textId="285CEB6A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B9FB6" w14:textId="09DEDBE6" w:rsidR="00864DCF" w:rsidRPr="00E6205D" w:rsidRDefault="003D34C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Fat Karl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8AE25A" w14:textId="65CC1A2E" w:rsidR="00864DCF" w:rsidRPr="00E6205D" w:rsidRDefault="003D34C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Fat Karl acknowledges </w:t>
            </w:r>
            <w:r w:rsidR="0088712A">
              <w:rPr>
                <w:lang w:val="en-GB"/>
              </w:rPr>
              <w:t>display readout</w:t>
            </w:r>
          </w:p>
        </w:tc>
      </w:tr>
      <w:tr w:rsidR="00864DCF" w:rsidRPr="00E6205D" w14:paraId="3D8886FA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075142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55081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9AE448C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E6205D" w14:paraId="6B38945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EEFAD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D84EF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8518A6E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E6205D" w14:paraId="456B696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9FF3DE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B8E40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6CF7CE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E6205D" w14:paraId="00A5186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7B73D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FD6DAF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365BA33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E6205D" w14:paraId="625E4E2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A549FB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40EFB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8F8E99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E6205D" w14:paraId="2249689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E8644A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5C40FA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358558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E6205D" w14:paraId="0EBE668A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753E7112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784C848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3C045F07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E6205D" w14:paraId="578ECDAF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9706B30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8CCECFA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8ABF2CF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</w:tbl>
    <w:p w14:paraId="1C758E4A" w14:textId="77777777" w:rsidR="00864DCF" w:rsidRPr="00E6205D" w:rsidRDefault="00152130" w:rsidP="00152130">
      <w:pPr>
        <w:pStyle w:val="Nebentitel5"/>
        <w:ind w:left="0"/>
        <w:rPr>
          <w:lang w:val="en-GB"/>
        </w:rPr>
      </w:pPr>
      <w:r w:rsidRPr="00E6205D">
        <w:rPr>
          <w:lang w:val="en-GB"/>
        </w:rPr>
        <w:t>Exceptions</w:t>
      </w:r>
      <w:r w:rsidR="00864DCF" w:rsidRPr="00E6205D">
        <w:rPr>
          <w:lang w:val="en-GB"/>
        </w:rPr>
        <w:t>,</w:t>
      </w:r>
      <w:r w:rsidRPr="00E6205D">
        <w:rPr>
          <w:lang w:val="en-GB"/>
        </w:rPr>
        <w:t xml:space="preserve"> Variants</w:t>
      </w:r>
      <w:r w:rsidR="00864DCF" w:rsidRPr="00E6205D">
        <w:rPr>
          <w:lang w:val="en-GB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134"/>
        <w:gridCol w:w="6522"/>
      </w:tblGrid>
      <w:tr w:rsidR="001759DF" w:rsidRPr="00E6205D" w14:paraId="7FBF9F75" w14:textId="77777777" w:rsidTr="001759DF">
        <w:tc>
          <w:tcPr>
            <w:tcW w:w="849" w:type="dxa"/>
            <w:tcBorders>
              <w:bottom w:val="single" w:sz="4" w:space="0" w:color="auto"/>
            </w:tcBorders>
            <w:shd w:val="pct10" w:color="auto" w:fill="FFFFFF"/>
          </w:tcPr>
          <w:p w14:paraId="64E06CF2" w14:textId="77777777" w:rsidR="00864DCF" w:rsidRPr="00E6205D" w:rsidRDefault="00864DCF">
            <w:pPr>
              <w:pStyle w:val="Tabelle"/>
              <w:rPr>
                <w:lang w:val="en-GB"/>
              </w:rPr>
            </w:pPr>
            <w:proofErr w:type="spellStart"/>
            <w:r w:rsidRPr="00E6205D">
              <w:rPr>
                <w:lang w:val="en-GB"/>
              </w:rPr>
              <w:t>Nr</w:t>
            </w:r>
            <w:proofErr w:type="spellEnd"/>
            <w:r w:rsidRPr="00E6205D">
              <w:rPr>
                <w:lang w:val="en-GB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14:paraId="10C0655F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Actor</w:t>
            </w:r>
          </w:p>
        </w:tc>
        <w:tc>
          <w:tcPr>
            <w:tcW w:w="6522" w:type="dxa"/>
            <w:tcBorders>
              <w:bottom w:val="single" w:sz="4" w:space="0" w:color="auto"/>
            </w:tcBorders>
            <w:shd w:val="pct10" w:color="auto" w:fill="FFFFFF"/>
          </w:tcPr>
          <w:p w14:paraId="3FFD9EBD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Step</w:t>
            </w:r>
          </w:p>
        </w:tc>
      </w:tr>
      <w:tr w:rsidR="001759DF" w:rsidRPr="00E6205D" w14:paraId="78A73DCB" w14:textId="77777777" w:rsidTr="001759DF">
        <w:tc>
          <w:tcPr>
            <w:tcW w:w="849" w:type="dxa"/>
            <w:tcBorders>
              <w:bottom w:val="dotted" w:sz="4" w:space="0" w:color="auto"/>
              <w:right w:val="dotted" w:sz="4" w:space="0" w:color="auto"/>
            </w:tcBorders>
          </w:tcPr>
          <w:p w14:paraId="755553CC" w14:textId="1DF10788" w:rsidR="00864DCF" w:rsidRPr="00E6205D" w:rsidRDefault="004B2E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D3663A">
              <w:rPr>
                <w:lang w:val="en-GB"/>
              </w:rPr>
              <w:t>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CA288" w14:textId="4A08D6EC" w:rsidR="00864DCF" w:rsidRPr="00E6205D" w:rsidRDefault="004B2E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scanner</w:t>
            </w:r>
          </w:p>
        </w:tc>
        <w:tc>
          <w:tcPr>
            <w:tcW w:w="6522" w:type="dxa"/>
            <w:tcBorders>
              <w:left w:val="dotted" w:sz="4" w:space="0" w:color="auto"/>
              <w:bottom w:val="dotted" w:sz="4" w:space="0" w:color="auto"/>
            </w:tcBorders>
          </w:tcPr>
          <w:p w14:paraId="79742B1F" w14:textId="0F340E5C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No blood sugar levels detected</w:t>
            </w:r>
          </w:p>
        </w:tc>
      </w:tr>
      <w:tr w:rsidR="001759DF" w:rsidRPr="00E6205D" w14:paraId="06C33F4F" w14:textId="77777777" w:rsidTr="001759DF">
        <w:trPr>
          <w:trHeight w:val="579"/>
        </w:trPr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FA8690" w14:textId="5658AF1E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2.1.1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918DB" w14:textId="2342F5DB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80B5B88" w14:textId="5ADE91DF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Ca</w:t>
            </w:r>
            <w:bookmarkStart w:id="0" w:name="_GoBack"/>
            <w:bookmarkEnd w:id="0"/>
            <w:r>
              <w:rPr>
                <w:lang w:val="en-GB"/>
              </w:rPr>
              <w:t>lculation exception</w:t>
            </w:r>
          </w:p>
        </w:tc>
      </w:tr>
      <w:tr w:rsidR="001759DF" w:rsidRPr="00E6205D" w14:paraId="40487142" w14:textId="77777777" w:rsidTr="001759DF"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07772" w14:textId="278F0482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2.2.1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D2F74E" w14:textId="34ACC9AB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66293A" w14:textId="63C161D0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Not enough insulin in reservoir</w:t>
            </w:r>
          </w:p>
        </w:tc>
      </w:tr>
      <w:tr w:rsidR="001759DF" w:rsidRPr="00E6205D" w14:paraId="016D8F91" w14:textId="77777777" w:rsidTr="001759DF"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DCCFD" w14:textId="0CD2475A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DE1DA" w14:textId="42BAAD12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Insulin pump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36E16CE" w14:textId="0E8E5C04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Pump is unable to pump insulin</w:t>
            </w:r>
          </w:p>
        </w:tc>
      </w:tr>
      <w:tr w:rsidR="001759DF" w:rsidRPr="00E6205D" w14:paraId="5146B288" w14:textId="77777777" w:rsidTr="001759DF"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296007" w14:textId="0FBFFDFA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lastRenderedPageBreak/>
              <w:t>4.1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5C8C8" w14:textId="537F29B3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04769A" w14:textId="506F959D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sugar levels dropping to quickly</w:t>
            </w:r>
          </w:p>
        </w:tc>
      </w:tr>
      <w:tr w:rsidR="001759DF" w:rsidRPr="00E6205D" w14:paraId="73030971" w14:textId="77777777" w:rsidTr="001759DF"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BFB47" w14:textId="63CB7CDA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238D8A" w14:textId="1081A8B7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9AA32" w14:textId="59322F13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sugar levels rising to quickly</w:t>
            </w:r>
          </w:p>
        </w:tc>
      </w:tr>
      <w:tr w:rsidR="001759DF" w:rsidRPr="00E6205D" w14:paraId="535F6DDB" w14:textId="77777777" w:rsidTr="001759DF">
        <w:tc>
          <w:tcPr>
            <w:tcW w:w="849" w:type="dxa"/>
            <w:tcBorders>
              <w:top w:val="dotted" w:sz="4" w:space="0" w:color="auto"/>
              <w:right w:val="dotted" w:sz="4" w:space="0" w:color="auto"/>
            </w:tcBorders>
          </w:tcPr>
          <w:p w14:paraId="568E269D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66C4AE6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</w:tcBorders>
          </w:tcPr>
          <w:p w14:paraId="238228AE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1759DF" w:rsidRPr="00E6205D" w14:paraId="7D2A55E3" w14:textId="77777777" w:rsidTr="001759DF">
        <w:tc>
          <w:tcPr>
            <w:tcW w:w="84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F0651D0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07D5795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63959963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</w:tbl>
    <w:p w14:paraId="5C2DD27C" w14:textId="77777777" w:rsidR="00864DCF" w:rsidRPr="00E6205D" w:rsidRDefault="00864DCF" w:rsidP="00152130">
      <w:pPr>
        <w:pStyle w:val="Standardtext"/>
        <w:ind w:left="0"/>
        <w:rPr>
          <w:lang w:val="en-GB"/>
        </w:rPr>
      </w:pPr>
    </w:p>
    <w:sectPr w:rsidR="00864DCF" w:rsidRPr="00E6205D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7823E" w14:textId="77777777" w:rsidR="005827B9" w:rsidRDefault="005827B9">
      <w:r>
        <w:separator/>
      </w:r>
    </w:p>
  </w:endnote>
  <w:endnote w:type="continuationSeparator" w:id="0">
    <w:p w14:paraId="2CF8989A" w14:textId="77777777" w:rsidR="005827B9" w:rsidRDefault="0058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60D326AD" w14:textId="77777777">
      <w:tc>
        <w:tcPr>
          <w:tcW w:w="851" w:type="dxa"/>
        </w:tcPr>
        <w:p w14:paraId="25E517EA" w14:textId="65CC9493" w:rsidR="00864DCF" w:rsidRDefault="00864DCF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AF6CC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49041D3" wp14:editId="69E087F4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EF2AD14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25pt" to="528.05pt,-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" o:allowincell="f"/>
                </w:pict>
              </mc:Fallback>
            </mc:AlternateConten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14:paraId="1F7F9D4E" w14:textId="77777777" w:rsidR="00864DCF" w:rsidRDefault="00864D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99387" w14:textId="77777777" w:rsidR="005827B9" w:rsidRDefault="005827B9">
      <w:r>
        <w:separator/>
      </w:r>
    </w:p>
  </w:footnote>
  <w:footnote w:type="continuationSeparator" w:id="0">
    <w:p w14:paraId="72D1BF0C" w14:textId="77777777" w:rsidR="005827B9" w:rsidRDefault="005827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2535418B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1B111CA1" w14:textId="77777777" w:rsidR="00864DCF" w:rsidRDefault="00864DCF">
          <w:pPr>
            <w:jc w:val="right"/>
          </w:pPr>
          <w:r>
            <w:rPr>
              <w:noProof/>
            </w:rPr>
            <w:object w:dxaOrig="525" w:dyaOrig="1005" w14:anchorId="682CAA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o:ole="" fillcolor="window">
                <v:imagedata r:id="rId1" o:title=""/>
              </v:shape>
              <o:OLEObject Type="Embed" ProgID="Word.Picture.8" ShapeID="_x0000_i1025" DrawAspect="Content" ObjectID="_1550422745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7A83FD4D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34996CFF" w14:textId="77777777" w:rsidR="00864DCF" w:rsidRDefault="00867D40">
          <w:pPr>
            <w:jc w:val="right"/>
          </w:pPr>
          <w:fldSimple w:instr=" TITLE  \* MERGEFORMAT ">
            <w:r w:rsidR="001D2022">
              <w:t>Anhang</w:t>
            </w:r>
          </w:fldSimple>
        </w:p>
        <w:p w14:paraId="7CF731CC" w14:textId="77777777" w:rsidR="00864DCF" w:rsidRDefault="00864DCF">
          <w:pPr>
            <w:jc w:val="right"/>
            <w:rPr>
              <w:sz w:val="16"/>
            </w:rPr>
          </w:pPr>
        </w:p>
        <w:p w14:paraId="323E6409" w14:textId="77777777" w:rsidR="00864DCF" w:rsidRDefault="00864DCF">
          <w:pPr>
            <w:jc w:val="right"/>
          </w:pPr>
        </w:p>
        <w:p w14:paraId="1E9069BD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14:paraId="072028B9" w14:textId="77777777" w:rsidR="00864DCF" w:rsidRDefault="00864D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613342"/>
    <w:multiLevelType w:val="hybridMultilevel"/>
    <w:tmpl w:val="627A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3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4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5"/>
  </w:num>
  <w:num w:numId="14">
    <w:abstractNumId w:val="12"/>
  </w:num>
  <w:num w:numId="15">
    <w:abstractNumId w:val="17"/>
  </w:num>
  <w:num w:numId="16">
    <w:abstractNumId w:val="13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61447"/>
    <w:rsid w:val="00152130"/>
    <w:rsid w:val="001759DF"/>
    <w:rsid w:val="001D2022"/>
    <w:rsid w:val="003A58C5"/>
    <w:rsid w:val="003B2C18"/>
    <w:rsid w:val="003D34CD"/>
    <w:rsid w:val="004B2E22"/>
    <w:rsid w:val="00510FE8"/>
    <w:rsid w:val="005827B9"/>
    <w:rsid w:val="00756C9F"/>
    <w:rsid w:val="007E240A"/>
    <w:rsid w:val="007E2780"/>
    <w:rsid w:val="00864DCF"/>
    <w:rsid w:val="00867D40"/>
    <w:rsid w:val="00875575"/>
    <w:rsid w:val="0088712A"/>
    <w:rsid w:val="00A4458F"/>
    <w:rsid w:val="00AF6CC0"/>
    <w:rsid w:val="00C224A7"/>
    <w:rsid w:val="00D3663A"/>
    <w:rsid w:val="00DD1DEA"/>
    <w:rsid w:val="00E11988"/>
    <w:rsid w:val="00E6085F"/>
    <w:rsid w:val="00E6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D9DF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13A78-630C-9B47-B770-424AFDD2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Office\Vorlagen\intos99\BigDoc3.dot</Template>
  <TotalTime>10</TotalTime>
  <Pages>2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Rolf Zurbrügg</cp:lastModifiedBy>
  <cp:revision>5</cp:revision>
  <cp:lastPrinted>2013-03-05T11:36:00Z</cp:lastPrinted>
  <dcterms:created xsi:type="dcterms:W3CDTF">2017-03-07T19:02:00Z</dcterms:created>
  <dcterms:modified xsi:type="dcterms:W3CDTF">2017-03-07T19:13:00Z</dcterms:modified>
</cp:coreProperties>
</file>