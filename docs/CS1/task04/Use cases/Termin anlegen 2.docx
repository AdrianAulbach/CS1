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CF" w:rsidRDefault="00756C9F">
      <w:pPr>
        <w:pStyle w:val="BodyText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9A020F">
            <w:pPr>
              <w:pStyle w:val="Tabelle"/>
            </w:pPr>
            <w:r>
              <w:t xml:space="preserve">C06 Create </w:t>
            </w:r>
            <w:r w:rsidRPr="009A020F">
              <w:rPr>
                <w:lang w:val="en-US"/>
              </w:rPr>
              <w:t>Appointment</w:t>
            </w:r>
          </w:p>
        </w:tc>
      </w:tr>
      <w:tr w:rsidR="00864DCF" w:rsidRPr="009A020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Pr="009A020F" w:rsidRDefault="009A020F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9A020F">
              <w:rPr>
                <w:lang w:val="en-US"/>
              </w:rPr>
              <w:t>octor creates an Appointment for a sessi</w:t>
            </w:r>
            <w:r>
              <w:rPr>
                <w:lang w:val="en-US"/>
              </w:rPr>
              <w:t>on with a patient.</w:t>
            </w:r>
            <w:r w:rsidRPr="009A020F">
              <w:rPr>
                <w:lang w:val="en-US"/>
              </w:rPr>
              <w:t xml:space="preserve"> </w:t>
            </w:r>
          </w:p>
        </w:tc>
      </w:tr>
      <w:tr w:rsidR="00864DCF" w:rsidRPr="009A020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Pr="009A020F" w:rsidRDefault="009A020F">
            <w:pPr>
              <w:pStyle w:val="Tabelle"/>
              <w:rPr>
                <w:lang w:val="en-US"/>
              </w:rPr>
            </w:pPr>
            <w:r w:rsidRPr="009A020F">
              <w:rPr>
                <w:lang w:val="en-US"/>
              </w:rPr>
              <w:t>A new appointment is n</w:t>
            </w:r>
            <w:r>
              <w:rPr>
                <w:lang w:val="en-US"/>
              </w:rPr>
              <w:t>eeded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Pr="009A020F" w:rsidRDefault="009A020F">
            <w:pPr>
              <w:pStyle w:val="Tabelle"/>
              <w:rPr>
                <w:lang w:val="en-US"/>
              </w:rPr>
            </w:pPr>
            <w:r w:rsidRPr="009A020F">
              <w:rPr>
                <w:lang w:val="en-US"/>
              </w:rPr>
              <w:t>Dr. Health (Doctor)</w:t>
            </w:r>
            <w:r w:rsidR="002A2658">
              <w:rPr>
                <w:lang w:val="en-US"/>
              </w:rPr>
              <w:t>, Application</w:t>
            </w:r>
          </w:p>
        </w:tc>
      </w:tr>
      <w:tr w:rsidR="00864DCF" w:rsidRPr="009A020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Pr="009A020F" w:rsidRDefault="009A020F">
            <w:pPr>
              <w:pStyle w:val="Tabelle"/>
              <w:rPr>
                <w:lang w:val="en-US"/>
              </w:rPr>
            </w:pPr>
            <w:r w:rsidRPr="009A020F">
              <w:rPr>
                <w:lang w:val="en-US"/>
              </w:rPr>
              <w:t>Patient has contacted doctor a</w:t>
            </w:r>
            <w:r>
              <w:rPr>
                <w:lang w:val="en-US"/>
              </w:rPr>
              <w:t>nd desires to create an appointment</w:t>
            </w:r>
          </w:p>
        </w:tc>
      </w:tr>
      <w:tr w:rsidR="00864DCF" w:rsidRPr="009A020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Pr="009A020F" w:rsidRDefault="009A020F">
            <w:pPr>
              <w:pStyle w:val="Tabelle"/>
              <w:rPr>
                <w:lang w:val="en-US"/>
              </w:rPr>
            </w:pPr>
            <w:r w:rsidRPr="009A020F">
              <w:rPr>
                <w:lang w:val="en-US"/>
              </w:rPr>
              <w:t>A new appointment is c</w:t>
            </w:r>
            <w:r>
              <w:rPr>
                <w:lang w:val="en-US"/>
              </w:rPr>
              <w:t>reated and added to the doctor’s timetable</w:t>
            </w: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776B72" w:rsidRPr="002A2658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t>Dr. Health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 w:rsidRPr="002A2658">
              <w:rPr>
                <w:lang w:val="en-US"/>
              </w:rPr>
              <w:t xml:space="preserve">Dr. Health </w:t>
            </w:r>
            <w:r>
              <w:rPr>
                <w:lang w:val="en-US"/>
              </w:rPr>
              <w:t>consults his timetable for an available time slot</w:t>
            </w: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t>Dr. Health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 w:rsidRPr="002A2658">
              <w:rPr>
                <w:lang w:val="en-US"/>
              </w:rPr>
              <w:t xml:space="preserve">Dr. Health </w:t>
            </w:r>
            <w:r>
              <w:rPr>
                <w:lang w:val="en-US"/>
              </w:rPr>
              <w:t xml:space="preserve">enters time and duration for new appointment </w:t>
            </w: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Default="00776B72" w:rsidP="00776B72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Default="00776B72" w:rsidP="00776B72">
            <w:pPr>
              <w:pStyle w:val="Tabelle"/>
            </w:pPr>
            <w:r>
              <w:t>Dr. Health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 w:rsidRPr="002A2658">
              <w:rPr>
                <w:lang w:val="en-US"/>
              </w:rPr>
              <w:t>Dr. Health looks up patient i</w:t>
            </w:r>
            <w:r>
              <w:rPr>
                <w:lang w:val="en-US"/>
              </w:rPr>
              <w:t>n the system</w:t>
            </w: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t>Dr. Health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If the patient was not found, the doctor registers the patient</w:t>
            </w: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t>Dr. Health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If more details about the patient are required, Dr. Health opens patient’s details page</w:t>
            </w: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 xml:space="preserve">Application notifies </w:t>
            </w:r>
            <w:r w:rsidRPr="002A2658">
              <w:rPr>
                <w:lang w:val="en-US"/>
              </w:rPr>
              <w:t>Dr. Health</w:t>
            </w:r>
            <w:r>
              <w:rPr>
                <w:lang w:val="en-US"/>
              </w:rPr>
              <w:t xml:space="preserve"> if there are any appointment conflicts</w:t>
            </w: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</w:tr>
      <w:tr w:rsidR="00776B72" w:rsidRPr="002A2658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776B72" w:rsidRPr="002A2658" w:rsidRDefault="00776B72" w:rsidP="00776B72">
            <w:pPr>
              <w:pStyle w:val="Tabelle"/>
              <w:rPr>
                <w:lang w:val="en-US"/>
              </w:rPr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RPr="005458FB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5458FB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5458FB">
            <w:pPr>
              <w:pStyle w:val="Tabelle"/>
            </w:pPr>
            <w:r>
              <w:rPr>
                <w:lang w:val="en-US"/>
              </w:rPr>
              <w:t>Application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Pr="005458FB" w:rsidRDefault="005458FB">
            <w:pPr>
              <w:pStyle w:val="Tabelle"/>
              <w:rPr>
                <w:lang w:val="en-US"/>
              </w:rPr>
            </w:pPr>
            <w:r w:rsidRPr="005458FB">
              <w:rPr>
                <w:lang w:val="en-US"/>
              </w:rPr>
              <w:t>Timetable is not available (cannot reach server)</w:t>
            </w:r>
          </w:p>
        </w:tc>
      </w:tr>
      <w:tr w:rsidR="00864DCF" w:rsidRPr="005458FB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Pr="005458FB" w:rsidRDefault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Pr="005458FB" w:rsidRDefault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Dr. Health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Pr="005458FB" w:rsidRDefault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Wrong input format</w:t>
            </w:r>
          </w:p>
        </w:tc>
      </w:tr>
      <w:tr w:rsidR="005458FB" w:rsidRPr="005458FB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Dr. Health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 xml:space="preserve">Patients list not available </w:t>
            </w:r>
            <w:r w:rsidRPr="005458FB">
              <w:rPr>
                <w:lang w:val="en-US"/>
              </w:rPr>
              <w:t>(cannot reach server)</w:t>
            </w:r>
          </w:p>
        </w:tc>
      </w:tr>
      <w:tr w:rsidR="005458FB" w:rsidRPr="005458FB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  <w:r>
              <w:t>Dr. Health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Interface error on register patient</w:t>
            </w:r>
          </w:p>
        </w:tc>
      </w:tr>
      <w:tr w:rsidR="005458FB" w:rsidRPr="005458FB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Patient already exists (all keys match)</w:t>
            </w:r>
          </w:p>
        </w:tc>
      </w:tr>
      <w:tr w:rsidR="005458FB" w:rsidRPr="005458FB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8FB" w:rsidRDefault="005458FB" w:rsidP="005458FB">
            <w:pPr>
              <w:pStyle w:val="Tabelle"/>
            </w:pPr>
            <w:r>
              <w:rPr>
                <w:lang w:val="en-US"/>
              </w:rPr>
              <w:t>Application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  <w:r w:rsidRPr="005458FB">
              <w:rPr>
                <w:lang w:val="en-US"/>
              </w:rPr>
              <w:t>Timetable is not available (cannot reach server)</w:t>
            </w:r>
          </w:p>
        </w:tc>
      </w:tr>
      <w:tr w:rsidR="005458FB" w:rsidRPr="005458FB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</w:p>
        </w:tc>
      </w:tr>
      <w:tr w:rsidR="005458FB" w:rsidRPr="005458FB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5458FB" w:rsidRPr="005458FB" w:rsidRDefault="005458FB" w:rsidP="005458FB">
            <w:pPr>
              <w:pStyle w:val="Tabelle"/>
              <w:rPr>
                <w:lang w:val="en-US"/>
              </w:rPr>
            </w:pPr>
          </w:p>
        </w:tc>
      </w:tr>
    </w:tbl>
    <w:p w:rsidR="00864DCF" w:rsidRPr="005458FB" w:rsidRDefault="00864DCF" w:rsidP="00152130">
      <w:pPr>
        <w:pStyle w:val="Standardtext"/>
        <w:ind w:left="0"/>
        <w:rPr>
          <w:lang w:val="en-US"/>
        </w:rPr>
      </w:pPr>
      <w:bookmarkStart w:id="0" w:name="_GoBack"/>
      <w:bookmarkEnd w:id="0"/>
    </w:p>
    <w:sectPr w:rsidR="00864DCF" w:rsidRPr="005458FB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060" w:rsidRDefault="00673060">
      <w:r>
        <w:separator/>
      </w:r>
    </w:p>
  </w:endnote>
  <w:endnote w:type="continuationSeparator" w:id="0">
    <w:p w:rsidR="00673060" w:rsidRDefault="00673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1D2022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673060">
            <w:rPr>
              <w:noProof/>
            </w:rPr>
            <w:pict>
              <v:line id="_x0000_s2050" style="position:absolute;flip:y;z-index:1;mso-position-horizontal-relative:text;mso-position-vertical-relative:text" from="477.65pt,-2.3pt" to="528.05pt,-2.3pt" o:allowincell="f"/>
            </w:pic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:rsidR="00864DCF" w:rsidRDefault="00864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060" w:rsidRDefault="00673060">
      <w:r>
        <w:separator/>
      </w:r>
    </w:p>
  </w:footnote>
  <w:footnote w:type="continuationSeparator" w:id="0">
    <w:p w:rsidR="00673060" w:rsidRDefault="00673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2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pt;height:50pt" fillcolor="window">
                <v:imagedata r:id="rId1" o:title=""/>
              </v:shape>
              <o:OLEObject Type="Embed" ProgID="Word.Picture.8" ShapeID="_x0000_i1025" DrawAspect="Content" ObjectID="_1551636019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867D40">
          <w:pPr>
            <w:jc w:val="right"/>
          </w:pPr>
          <w:fldSimple w:instr=" TITLE  \* MERGEFORMAT ">
            <w:r w:rsidR="001D2022">
              <w:t>Anhang</w:t>
            </w:r>
          </w:fldSimple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52130"/>
    <w:rsid w:val="001D2022"/>
    <w:rsid w:val="00207F3A"/>
    <w:rsid w:val="002A2658"/>
    <w:rsid w:val="003A58C5"/>
    <w:rsid w:val="003B2C18"/>
    <w:rsid w:val="005458FB"/>
    <w:rsid w:val="00673060"/>
    <w:rsid w:val="00756C9F"/>
    <w:rsid w:val="00776B72"/>
    <w:rsid w:val="007E2780"/>
    <w:rsid w:val="00864DCF"/>
    <w:rsid w:val="00867D40"/>
    <w:rsid w:val="00911D26"/>
    <w:rsid w:val="009A020F"/>
    <w:rsid w:val="00E11988"/>
    <w:rsid w:val="00E6085F"/>
    <w:rsid w:val="00F9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4:docId w14:val="3829A186"/>
  <w15:docId w15:val="{53FEAA11-C019-4622-9802-EAB9794B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4B6EC-4B67-4AB8-B375-59554A67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1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Aleistar Markoczy</cp:lastModifiedBy>
  <cp:revision>3</cp:revision>
  <cp:lastPrinted>2013-03-05T11:36:00Z</cp:lastPrinted>
  <dcterms:created xsi:type="dcterms:W3CDTF">2017-03-21T19:52:00Z</dcterms:created>
  <dcterms:modified xsi:type="dcterms:W3CDTF">2017-03-21T20:14:00Z</dcterms:modified>
</cp:coreProperties>
</file>