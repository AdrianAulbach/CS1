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25A2F" w14:textId="6B9A3CF6" w:rsidR="007F2A88" w:rsidRPr="00C932F5" w:rsidRDefault="007F2A88" w:rsidP="007F2A88">
      <w:pPr>
        <w:pStyle w:val="Heading1"/>
        <w:rPr>
          <w:lang w:val="en-GB"/>
        </w:rPr>
      </w:pPr>
      <w:r w:rsidRPr="000D40E7">
        <w:rPr>
          <w:lang w:val="en-GB"/>
        </w:rPr>
        <w:t>Use cases</w:t>
      </w:r>
      <w:r>
        <w:rPr>
          <w:lang w:val="en-GB"/>
        </w:rPr>
        <w:t xml:space="preserve"> </w:t>
      </w:r>
      <w:r w:rsidR="00EF568E">
        <w:rPr>
          <w:lang w:val="en-GB"/>
        </w:rPr>
        <w:t>description</w:t>
      </w:r>
    </w:p>
    <w:p w14:paraId="14FA9B69" w14:textId="77777777" w:rsidR="007F2A88" w:rsidRDefault="007F2A88" w:rsidP="007F2A88">
      <w:pPr>
        <w:pStyle w:val="Heading2"/>
        <w:rPr>
          <w:lang w:val="en-GB"/>
        </w:rPr>
      </w:pPr>
      <w:r>
        <w:rPr>
          <w:lang w:val="en-GB"/>
        </w:rPr>
        <w:t>Suga</w:t>
      </w:r>
      <w:r w:rsidRPr="000D40E7">
        <w:rPr>
          <w:lang w:val="en-GB"/>
        </w:rPr>
        <w:t xml:space="preserve">r </w:t>
      </w:r>
      <w:r>
        <w:rPr>
          <w:lang w:val="en-GB"/>
        </w:rPr>
        <w:t>levels</w:t>
      </w:r>
    </w:p>
    <w:p w14:paraId="6D28D8EB" w14:textId="77777777" w:rsidR="007F2A88" w:rsidRPr="00CB3F61" w:rsidRDefault="007F2A88" w:rsidP="007F2A88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 xml:space="preserve">Sugar level rising (at alarming rate) -&gt; </w:t>
      </w:r>
      <w:r w:rsidRPr="00CB3F61">
        <w:rPr>
          <w:lang w:val="en-GB"/>
        </w:rPr>
        <w:t>Release insulin</w:t>
      </w:r>
    </w:p>
    <w:p w14:paraId="53169E0A" w14:textId="77777777" w:rsidR="007F2A88" w:rsidRDefault="007F2A88" w:rsidP="007F2A88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 xml:space="preserve">Sugar level falling (at alarming rate) -&gt; </w:t>
      </w:r>
      <w:r w:rsidRPr="00CB3F61">
        <w:rPr>
          <w:lang w:val="en-GB"/>
        </w:rPr>
        <w:t>Prompt user to consume sugar</w:t>
      </w:r>
    </w:p>
    <w:p w14:paraId="639703BF" w14:textId="7AAF5C13" w:rsidR="007F2A88" w:rsidRPr="00C932F5" w:rsidRDefault="007F2A88" w:rsidP="007F2A88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>Warning to consult doctor if levels are below 4 or above 7</w:t>
      </w:r>
    </w:p>
    <w:p w14:paraId="33779BEA" w14:textId="77777777" w:rsidR="007F2A88" w:rsidRDefault="007F2A88" w:rsidP="007F2A88">
      <w:pPr>
        <w:pStyle w:val="Heading2"/>
        <w:rPr>
          <w:lang w:val="en-GB"/>
        </w:rPr>
      </w:pPr>
      <w:r>
        <w:rPr>
          <w:lang w:val="en-GB"/>
        </w:rPr>
        <w:t>System Status</w:t>
      </w:r>
    </w:p>
    <w:p w14:paraId="0EA53E92" w14:textId="77777777" w:rsidR="007F2A88" w:rsidRPr="00CB3F61" w:rsidRDefault="007F2A88" w:rsidP="007F2A88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Low battery -&gt; </w:t>
      </w:r>
      <w:r w:rsidRPr="00CB3F61">
        <w:rPr>
          <w:lang w:val="en-GB"/>
        </w:rPr>
        <w:t>Prompt user to charge device or have battery replaced</w:t>
      </w:r>
    </w:p>
    <w:p w14:paraId="745E235A" w14:textId="77777777" w:rsidR="007F2A88" w:rsidRDefault="007F2A88" w:rsidP="007F2A88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Low insulin reservoir levels –&gt; </w:t>
      </w:r>
      <w:r w:rsidRPr="00CB3F61">
        <w:rPr>
          <w:lang w:val="en-GB"/>
        </w:rPr>
        <w:t>Prompt user to have reservoirs refilled</w:t>
      </w:r>
    </w:p>
    <w:p w14:paraId="5A7F3C5D" w14:textId="77777777" w:rsidR="007F2A88" w:rsidRPr="00CB3F61" w:rsidRDefault="007F2A88" w:rsidP="007F2A88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>Defect / Error / routine maintenance service-&gt; Prompt user to have device replaced</w:t>
      </w:r>
    </w:p>
    <w:p w14:paraId="7E765600" w14:textId="77777777" w:rsidR="007F2A88" w:rsidRDefault="007F2A88" w:rsidP="007F2A88">
      <w:pPr>
        <w:pStyle w:val="Heading2"/>
        <w:rPr>
          <w:lang w:val="en-GB"/>
        </w:rPr>
      </w:pPr>
      <w:r>
        <w:rPr>
          <w:lang w:val="en-GB"/>
        </w:rPr>
        <w:t>Log for monitoring patient</w:t>
      </w:r>
    </w:p>
    <w:p w14:paraId="1CCE482C" w14:textId="77777777" w:rsidR="007F2A88" w:rsidRDefault="007F2A88" w:rsidP="007F2A88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>Blood sugar / time</w:t>
      </w:r>
    </w:p>
    <w:p w14:paraId="30B3715D" w14:textId="77777777" w:rsidR="007F2A88" w:rsidRDefault="007F2A88" w:rsidP="007F2A88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>Insulin level / time</w:t>
      </w:r>
    </w:p>
    <w:p w14:paraId="6F10CB28" w14:textId="77777777" w:rsidR="007F2A88" w:rsidRPr="00CB3F61" w:rsidRDefault="007F2A88" w:rsidP="007F2A88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>Insulin released by pump / time</w:t>
      </w:r>
    </w:p>
    <w:p w14:paraId="077CACA5" w14:textId="77777777" w:rsidR="007F2A88" w:rsidRPr="007F2A88" w:rsidRDefault="007F2A88" w:rsidP="007F2A88">
      <w:pPr>
        <w:rPr>
          <w:lang w:val="en-GB"/>
        </w:rPr>
      </w:pPr>
    </w:p>
    <w:p w14:paraId="319F413E" w14:textId="2E65F0D7" w:rsidR="00864DCF" w:rsidRDefault="00756C9F" w:rsidP="006A71E7">
      <w:pPr>
        <w:pStyle w:val="Heading1"/>
        <w:rPr>
          <w:lang w:val="en-GB"/>
        </w:rPr>
      </w:pPr>
      <w:r w:rsidRPr="00E6205D">
        <w:rPr>
          <w:lang w:val="en-GB"/>
        </w:rPr>
        <w:t>Use Case Scenario</w:t>
      </w:r>
      <w:r w:rsidR="006A71E7">
        <w:rPr>
          <w:lang w:val="en-GB"/>
        </w:rPr>
        <w:t>s</w:t>
      </w:r>
    </w:p>
    <w:p w14:paraId="31370F93" w14:textId="0443691E" w:rsidR="006A71E7" w:rsidRPr="00E6205D" w:rsidRDefault="006A71E7" w:rsidP="006A71E7">
      <w:pPr>
        <w:pStyle w:val="Heading2"/>
        <w:rPr>
          <w:lang w:val="en-GB"/>
        </w:rPr>
      </w:pPr>
      <w:r>
        <w:rPr>
          <w:lang w:val="en-GB"/>
        </w:rPr>
        <w:t>Scenario 01: Blood sugar level rising at alarming rate</w:t>
      </w:r>
    </w:p>
    <w:p w14:paraId="4596B9B8" w14:textId="77777777" w:rsidR="00864DCF" w:rsidRPr="00E6205D" w:rsidRDefault="00864DCF">
      <w:pPr>
        <w:pStyle w:val="Standardtext"/>
        <w:rPr>
          <w:sz w:val="6"/>
          <w:lang w:val="en-GB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RPr="00E6205D" w14:paraId="646EB5BC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25FABA6" w14:textId="77777777" w:rsidR="00864DCF" w:rsidRPr="00E6205D" w:rsidRDefault="00E6085F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 xml:space="preserve">Nr. </w:t>
            </w:r>
            <w:r w:rsidR="00152130" w:rsidRPr="00E6205D">
              <w:rPr>
                <w:lang w:val="en-GB"/>
              </w:rPr>
              <w:t>and</w:t>
            </w:r>
            <w:r w:rsidRPr="00E6205D">
              <w:rPr>
                <w:lang w:val="en-GB"/>
              </w:rPr>
              <w:t xml:space="preserve"> </w:t>
            </w:r>
            <w:r w:rsidR="00864DCF" w:rsidRPr="00E6205D">
              <w:rPr>
                <w:lang w:val="en-GB"/>
              </w:rPr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B48D70B" w14:textId="77777777" w:rsidR="00864DCF" w:rsidRPr="00E6205D" w:rsidRDefault="00E6205D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01 Blood sugar levels</w:t>
            </w:r>
            <w:r w:rsidR="00DD1DEA">
              <w:rPr>
                <w:lang w:val="en-GB"/>
              </w:rPr>
              <w:t xml:space="preserve"> rising</w:t>
            </w:r>
          </w:p>
        </w:tc>
      </w:tr>
      <w:tr w:rsidR="00864DCF" w:rsidRPr="006A71E7" w14:paraId="5840BE5A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63EC724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Sc</w:t>
            </w:r>
            <w:r w:rsidR="00E6085F" w:rsidRPr="00E6205D">
              <w:rPr>
                <w:lang w:val="en-GB"/>
              </w:rPr>
              <w:t>enario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16A5B63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sugar levels are projected to exceed the upper bound, thus insulin is released.</w:t>
            </w:r>
          </w:p>
        </w:tc>
      </w:tr>
      <w:tr w:rsidR="00864DCF" w:rsidRPr="006A71E7" w14:paraId="7C820467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6D37749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Short Description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993F746" w14:textId="77777777" w:rsidR="00864DCF" w:rsidRPr="00E6205D" w:rsidRDefault="00E6205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Monitoring of blood sugar levels</w:t>
            </w:r>
            <w:r w:rsidR="00DD1DEA">
              <w:rPr>
                <w:lang w:val="en-GB"/>
              </w:rPr>
              <w:t xml:space="preserve"> detecting a rise in the blood sugar.</w:t>
            </w:r>
          </w:p>
        </w:tc>
      </w:tr>
      <w:tr w:rsidR="00864DCF" w:rsidRPr="006A71E7" w14:paraId="4BB9694E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2EFEAAA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Actors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90A505A" w14:textId="77777777" w:rsidR="00864DCF" w:rsidRPr="00E6205D" w:rsidRDefault="00E6205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Fat Karl (Patient)</w:t>
            </w:r>
            <w:r w:rsidR="00DD1DEA">
              <w:rPr>
                <w:lang w:val="en-GB"/>
              </w:rPr>
              <w:t xml:space="preserve">, </w:t>
            </w:r>
            <w:r w:rsidR="00510FE8">
              <w:rPr>
                <w:lang w:val="en-GB"/>
              </w:rPr>
              <w:t>Insulin pump, Display, Blood scanner, Analytics Unit</w:t>
            </w:r>
          </w:p>
        </w:tc>
      </w:tr>
      <w:tr w:rsidR="00864DCF" w:rsidRPr="006A71E7" w14:paraId="11D9DBC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309C2A9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Starting Event and Preconditions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87D8165" w14:textId="77777777" w:rsidR="00864DCF" w:rsidRPr="00E6205D" w:rsidRDefault="00DD1DEA" w:rsidP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Growth of the blood sugar levels indicates an increase of the blood sugar levels above the upper boundary within a</w:t>
            </w:r>
            <w:r w:rsidR="00510FE8">
              <w:rPr>
                <w:lang w:val="en-GB"/>
              </w:rPr>
              <w:t>n</w:t>
            </w:r>
            <w:r>
              <w:rPr>
                <w:lang w:val="en-GB"/>
              </w:rPr>
              <w:t xml:space="preserve"> amount of time x.</w:t>
            </w:r>
          </w:p>
        </w:tc>
      </w:tr>
      <w:tr w:rsidR="00864DCF" w:rsidRPr="006A71E7" w14:paraId="6F6A2169" w14:textId="77777777" w:rsidTr="00DD1DEA">
        <w:trPr>
          <w:trHeight w:val="537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DD14432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Result and Postconditions</w:t>
            </w:r>
            <w:r w:rsidR="00864DCF" w:rsidRPr="00E6205D">
              <w:rPr>
                <w:lang w:val="en-GB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0322961" w14:textId="77777777" w:rsidR="00864DCF" w:rsidRPr="00E6205D" w:rsidRDefault="00DD1DEA" w:rsidP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Insulin is released growth of the blood sugar level decreases over an amount of time y an</w:t>
            </w:r>
            <w:r w:rsidR="007E240A">
              <w:rPr>
                <w:lang w:val="en-GB"/>
              </w:rPr>
              <w:t>d</w:t>
            </w:r>
            <w:r>
              <w:rPr>
                <w:lang w:val="en-GB"/>
              </w:rPr>
              <w:t xml:space="preserve"> stabilizes after a defined amount of time z.</w:t>
            </w:r>
          </w:p>
        </w:tc>
      </w:tr>
    </w:tbl>
    <w:p w14:paraId="5590BBAB" w14:textId="77777777" w:rsidR="00864DCF" w:rsidRPr="00E6205D" w:rsidRDefault="00152130" w:rsidP="00152130">
      <w:pPr>
        <w:pStyle w:val="Nebentitel5"/>
        <w:ind w:left="0"/>
        <w:rPr>
          <w:lang w:val="en-GB"/>
        </w:rPr>
      </w:pPr>
      <w:r w:rsidRPr="00E6205D">
        <w:rPr>
          <w:lang w:val="en-GB"/>
        </w:rPr>
        <w:t>Steps</w:t>
      </w:r>
      <w:r w:rsidR="00864DCF" w:rsidRPr="00E6205D">
        <w:rPr>
          <w:lang w:val="en-GB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RPr="00E6205D" w14:paraId="39C12434" w14:textId="77777777" w:rsidTr="00875575">
        <w:trPr>
          <w:trHeight w:val="337"/>
        </w:trPr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2C7C7925" w14:textId="77777777" w:rsidR="00864DCF" w:rsidRPr="00E6205D" w:rsidRDefault="00864DCF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3E405B1B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45F3EC68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Description</w:t>
            </w:r>
          </w:p>
        </w:tc>
      </w:tr>
      <w:tr w:rsidR="00864DCF" w:rsidRPr="006A71E7" w14:paraId="1AC29AFA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4196B13D" w14:textId="77777777" w:rsidR="00864DCF" w:rsidRPr="00E6205D" w:rsidRDefault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1A3C8A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scanner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029149A3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scanner continuously records blood sugar levels</w:t>
            </w:r>
          </w:p>
        </w:tc>
      </w:tr>
      <w:tr w:rsidR="00864DCF" w:rsidRPr="006A71E7" w14:paraId="7B2079D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3B78" w14:textId="77777777" w:rsidR="00864DCF" w:rsidRPr="00E6205D" w:rsidRDefault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6427D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Fat Karl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216B5B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Fat Karl consumes to much sugar (Doughnuts)</w:t>
            </w:r>
          </w:p>
        </w:tc>
      </w:tr>
      <w:tr w:rsidR="00864DCF" w:rsidRPr="006A71E7" w14:paraId="775C1D2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02493" w14:textId="77777777" w:rsidR="00864DCF" w:rsidRPr="00E6205D" w:rsidRDefault="00DD1DE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7E240A">
              <w:rPr>
                <w:lang w:val="en-GB"/>
              </w:rPr>
              <w:t>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B7D6AC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B351F6" w14:textId="77777777" w:rsidR="00864DCF" w:rsidRPr="00E6205D" w:rsidRDefault="00510FE8" w:rsidP="00510FE8">
            <w:pPr>
              <w:pStyle w:val="Tabelle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Analytics Unit project the blood sugar levels to exceed the upper bound within x amount of time.</w:t>
            </w:r>
          </w:p>
        </w:tc>
      </w:tr>
      <w:tr w:rsidR="00864DCF" w:rsidRPr="006A71E7" w14:paraId="4F301C4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D7A316" w14:textId="77777777" w:rsidR="00864DCF" w:rsidRPr="00E6205D" w:rsidRDefault="007E240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839C4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ECE593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 calculates the amount of insulin, that is required to counteract the rise in blood sugar levels</w:t>
            </w:r>
          </w:p>
        </w:tc>
      </w:tr>
      <w:tr w:rsidR="00864DCF" w:rsidRPr="006A71E7" w14:paraId="4CDAE0C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B9D4DF" w14:textId="77777777" w:rsidR="00864DCF" w:rsidRPr="00E6205D" w:rsidRDefault="00C224A7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812E8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Insulin pump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6A01FC" w14:textId="77777777" w:rsidR="00864DCF" w:rsidRPr="00E6205D" w:rsidRDefault="00510FE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Insulin is administered by the Insulin pump</w:t>
            </w:r>
          </w:p>
        </w:tc>
      </w:tr>
      <w:tr w:rsidR="00864DCF" w:rsidRPr="006A71E7" w14:paraId="245C371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ED65DF" w14:textId="77777777" w:rsidR="00864DCF" w:rsidRPr="00E6205D" w:rsidRDefault="00C224A7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9C4FF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5B75231" w14:textId="77777777" w:rsidR="00864DCF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Analytics Unit monitors blood sugar levels </w:t>
            </w:r>
          </w:p>
          <w:p w14:paraId="64D8D653" w14:textId="77777777" w:rsidR="00875575" w:rsidRDefault="00875575" w:rsidP="00875575">
            <w:pPr>
              <w:pStyle w:val="Tabelle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If blood sugar levels continue to rise -&gt; 2.1</w:t>
            </w:r>
          </w:p>
          <w:p w14:paraId="6DA314A7" w14:textId="0575F0C5" w:rsidR="00875575" w:rsidRPr="00E6205D" w:rsidRDefault="00875575" w:rsidP="003D34CD">
            <w:pPr>
              <w:pStyle w:val="Tabelle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If blood sugar levels are projected to </w:t>
            </w:r>
            <w:r w:rsidR="003D34CD">
              <w:rPr>
                <w:lang w:val="en-GB"/>
              </w:rPr>
              <w:t>stabilize</w:t>
            </w:r>
            <w:r>
              <w:rPr>
                <w:lang w:val="en-GB"/>
              </w:rPr>
              <w:t xml:space="preserve"> -&gt; </w:t>
            </w:r>
            <w:r w:rsidR="00D3663A">
              <w:rPr>
                <w:lang w:val="en-GB"/>
              </w:rPr>
              <w:t>5</w:t>
            </w:r>
          </w:p>
        </w:tc>
      </w:tr>
      <w:tr w:rsidR="00864DCF" w:rsidRPr="006A71E7" w14:paraId="529B6A0A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BA40E8" w14:textId="14780EB4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lastRenderedPageBreak/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8A5B4" w14:textId="77777777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D99E51" w14:textId="7CCD683E" w:rsidR="00864DCF" w:rsidRPr="00E6205D" w:rsidRDefault="00875575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Display displays -&gt; “Blood sugar levels </w:t>
            </w:r>
            <w:r w:rsidR="00A4458F">
              <w:rPr>
                <w:lang w:val="en-GB"/>
              </w:rPr>
              <w:t>stabilized</w:t>
            </w:r>
            <w:r>
              <w:rPr>
                <w:lang w:val="en-GB"/>
              </w:rPr>
              <w:t>”</w:t>
            </w:r>
          </w:p>
        </w:tc>
      </w:tr>
      <w:tr w:rsidR="00864DCF" w:rsidRPr="006A71E7" w14:paraId="311AA3B6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3FEFB4" w14:textId="285CEB6A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B9FB6" w14:textId="09DEDBE6" w:rsidR="00864DCF" w:rsidRPr="00E6205D" w:rsidRDefault="003D34C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Fat Karl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E8AE25A" w14:textId="65CC1A2E" w:rsidR="00864DCF" w:rsidRPr="00E6205D" w:rsidRDefault="003D34CD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Fat Karl acknowledges </w:t>
            </w:r>
            <w:r w:rsidR="0088712A">
              <w:rPr>
                <w:lang w:val="en-GB"/>
              </w:rPr>
              <w:t>display readout</w:t>
            </w:r>
          </w:p>
        </w:tc>
      </w:tr>
      <w:tr w:rsidR="00864DCF" w:rsidRPr="006A71E7" w14:paraId="3D8886FA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075142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55081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9AE448C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6A71E7" w14:paraId="6B38945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EEFAD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D84EF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8518A6E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6A71E7" w14:paraId="456B696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9FF3DE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5B8E40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6CF7CE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6A71E7" w14:paraId="00A5186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7B73D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FD6DAF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365BA33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6A71E7" w14:paraId="625E4E22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A549FB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40EFB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8F8E99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6A71E7" w14:paraId="2249689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E8644A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5C40FA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358558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6A71E7" w14:paraId="0EBE668A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753E7112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784C848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3C045F07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864DCF" w:rsidRPr="006A71E7" w14:paraId="578ECDAF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9706B30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8CCECFA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8ABF2CF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</w:tbl>
    <w:p w14:paraId="1C758E4A" w14:textId="77777777" w:rsidR="00864DCF" w:rsidRPr="00E6205D" w:rsidRDefault="00152130" w:rsidP="00152130">
      <w:pPr>
        <w:pStyle w:val="Nebentitel5"/>
        <w:ind w:left="0"/>
        <w:rPr>
          <w:lang w:val="en-GB"/>
        </w:rPr>
      </w:pPr>
      <w:r w:rsidRPr="00E6205D">
        <w:rPr>
          <w:lang w:val="en-GB"/>
        </w:rPr>
        <w:t>Exceptions</w:t>
      </w:r>
      <w:r w:rsidR="00864DCF" w:rsidRPr="00E6205D">
        <w:rPr>
          <w:lang w:val="en-GB"/>
        </w:rPr>
        <w:t>,</w:t>
      </w:r>
      <w:r w:rsidRPr="00E6205D">
        <w:rPr>
          <w:lang w:val="en-GB"/>
        </w:rPr>
        <w:t xml:space="preserve"> Variants</w:t>
      </w:r>
      <w:r w:rsidR="00864DCF" w:rsidRPr="00E6205D">
        <w:rPr>
          <w:lang w:val="en-GB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134"/>
        <w:gridCol w:w="6522"/>
      </w:tblGrid>
      <w:tr w:rsidR="001759DF" w:rsidRPr="00E6205D" w14:paraId="7FBF9F75" w14:textId="77777777" w:rsidTr="001759DF">
        <w:tc>
          <w:tcPr>
            <w:tcW w:w="849" w:type="dxa"/>
            <w:tcBorders>
              <w:bottom w:val="single" w:sz="4" w:space="0" w:color="auto"/>
            </w:tcBorders>
            <w:shd w:val="pct10" w:color="auto" w:fill="FFFFFF"/>
          </w:tcPr>
          <w:p w14:paraId="64E06CF2" w14:textId="77777777" w:rsidR="00864DCF" w:rsidRPr="00E6205D" w:rsidRDefault="00864DCF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14:paraId="10C0655F" w14:textId="77777777" w:rsidR="00864DCF" w:rsidRPr="00E6205D" w:rsidRDefault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Actor</w:t>
            </w:r>
          </w:p>
        </w:tc>
        <w:tc>
          <w:tcPr>
            <w:tcW w:w="6522" w:type="dxa"/>
            <w:tcBorders>
              <w:bottom w:val="single" w:sz="4" w:space="0" w:color="auto"/>
            </w:tcBorders>
            <w:shd w:val="pct10" w:color="auto" w:fill="FFFFFF"/>
          </w:tcPr>
          <w:p w14:paraId="3FFD9EBD" w14:textId="77777777" w:rsidR="00864DCF" w:rsidRPr="00E6205D" w:rsidRDefault="00152130" w:rsidP="00152130">
            <w:pPr>
              <w:pStyle w:val="Tabelle"/>
              <w:rPr>
                <w:lang w:val="en-GB"/>
              </w:rPr>
            </w:pPr>
            <w:r w:rsidRPr="00E6205D">
              <w:rPr>
                <w:lang w:val="en-GB"/>
              </w:rPr>
              <w:t>Step</w:t>
            </w:r>
          </w:p>
        </w:tc>
      </w:tr>
      <w:tr w:rsidR="001759DF" w:rsidRPr="006A71E7" w14:paraId="78A73DCB" w14:textId="77777777" w:rsidTr="001759DF">
        <w:tc>
          <w:tcPr>
            <w:tcW w:w="849" w:type="dxa"/>
            <w:tcBorders>
              <w:bottom w:val="dotted" w:sz="4" w:space="0" w:color="auto"/>
              <w:right w:val="dotted" w:sz="4" w:space="0" w:color="auto"/>
            </w:tcBorders>
          </w:tcPr>
          <w:p w14:paraId="755553CC" w14:textId="1DF10788" w:rsidR="00864DCF" w:rsidRPr="00E6205D" w:rsidRDefault="004B2E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D3663A">
              <w:rPr>
                <w:lang w:val="en-GB"/>
              </w:rPr>
              <w:t>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7CA288" w14:textId="4A08D6EC" w:rsidR="00864DCF" w:rsidRPr="00E6205D" w:rsidRDefault="004B2E22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scanner</w:t>
            </w:r>
          </w:p>
        </w:tc>
        <w:tc>
          <w:tcPr>
            <w:tcW w:w="6522" w:type="dxa"/>
            <w:tcBorders>
              <w:left w:val="dotted" w:sz="4" w:space="0" w:color="auto"/>
              <w:bottom w:val="dotted" w:sz="4" w:space="0" w:color="auto"/>
            </w:tcBorders>
          </w:tcPr>
          <w:p w14:paraId="79742B1F" w14:textId="0F340E5C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No blood sugar levels detected</w:t>
            </w:r>
          </w:p>
        </w:tc>
      </w:tr>
      <w:tr w:rsidR="001759DF" w:rsidRPr="00E6205D" w14:paraId="06C33F4F" w14:textId="77777777" w:rsidTr="001759DF">
        <w:trPr>
          <w:trHeight w:val="579"/>
        </w:trPr>
        <w:tc>
          <w:tcPr>
            <w:tcW w:w="8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FA8690" w14:textId="5658AF1E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2.1.1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918DB" w14:textId="2342F5DB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80B5B88" w14:textId="5ADE91DF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Calculation exception</w:t>
            </w:r>
          </w:p>
        </w:tc>
      </w:tr>
      <w:tr w:rsidR="001759DF" w:rsidRPr="006A71E7" w14:paraId="40487142" w14:textId="77777777" w:rsidTr="001759DF">
        <w:tc>
          <w:tcPr>
            <w:tcW w:w="8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07772" w14:textId="278F0482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2.2.1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D2F74E" w14:textId="34ACC9AB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66293A" w14:textId="63C161D0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Not enough insulin in reservoir</w:t>
            </w:r>
          </w:p>
        </w:tc>
      </w:tr>
      <w:tr w:rsidR="001759DF" w:rsidRPr="006A71E7" w14:paraId="016D8F91" w14:textId="77777777" w:rsidTr="001759DF">
        <w:tc>
          <w:tcPr>
            <w:tcW w:w="8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2DCCFD" w14:textId="0CD2475A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DE1DA" w14:textId="42BAAD12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Insulin pump</w:t>
            </w: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36E16CE" w14:textId="0E8E5C04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Pump is unable to pump insulin</w:t>
            </w:r>
          </w:p>
        </w:tc>
      </w:tr>
      <w:tr w:rsidR="001759DF" w:rsidRPr="006A71E7" w14:paraId="5146B288" w14:textId="77777777" w:rsidTr="001759DF">
        <w:tc>
          <w:tcPr>
            <w:tcW w:w="8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296007" w14:textId="0FBFFDFA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4.1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55C8C8" w14:textId="537F29B3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704769A" w14:textId="751E2472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sugar levels dropping to</w:t>
            </w:r>
            <w:r w:rsidR="00A73D30">
              <w:rPr>
                <w:lang w:val="en-GB"/>
              </w:rPr>
              <w:t>o</w:t>
            </w:r>
            <w:r>
              <w:rPr>
                <w:lang w:val="en-GB"/>
              </w:rPr>
              <w:t xml:space="preserve"> quickly</w:t>
            </w:r>
          </w:p>
        </w:tc>
      </w:tr>
      <w:tr w:rsidR="001759DF" w:rsidRPr="006A71E7" w14:paraId="73030971" w14:textId="77777777" w:rsidTr="001759DF">
        <w:tc>
          <w:tcPr>
            <w:tcW w:w="8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BFB47" w14:textId="63CB7CDA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238D8A" w14:textId="1081A8B7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9AA32" w14:textId="20692114" w:rsidR="00864DCF" w:rsidRPr="00E6205D" w:rsidRDefault="00D3663A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Blood sugar levels rising to</w:t>
            </w:r>
            <w:r w:rsidR="00A73D30">
              <w:rPr>
                <w:lang w:val="en-GB"/>
              </w:rPr>
              <w:t>o</w:t>
            </w:r>
            <w:r>
              <w:rPr>
                <w:lang w:val="en-GB"/>
              </w:rPr>
              <w:t xml:space="preserve"> quickly</w:t>
            </w:r>
          </w:p>
        </w:tc>
      </w:tr>
      <w:tr w:rsidR="001759DF" w:rsidRPr="006A71E7" w14:paraId="535F6DDB" w14:textId="77777777" w:rsidTr="001759DF">
        <w:tc>
          <w:tcPr>
            <w:tcW w:w="849" w:type="dxa"/>
            <w:tcBorders>
              <w:top w:val="dotted" w:sz="4" w:space="0" w:color="auto"/>
              <w:right w:val="dotted" w:sz="4" w:space="0" w:color="auto"/>
            </w:tcBorders>
          </w:tcPr>
          <w:p w14:paraId="568E269D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66C4AE6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</w:tcBorders>
          </w:tcPr>
          <w:p w14:paraId="238228AE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  <w:tr w:rsidR="001759DF" w:rsidRPr="006A71E7" w14:paraId="7D2A55E3" w14:textId="77777777" w:rsidTr="001759DF">
        <w:tc>
          <w:tcPr>
            <w:tcW w:w="84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F0651D0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07D5795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  <w:tc>
          <w:tcPr>
            <w:tcW w:w="652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63959963" w14:textId="77777777" w:rsidR="00864DCF" w:rsidRPr="00E6205D" w:rsidRDefault="00864DCF">
            <w:pPr>
              <w:pStyle w:val="Tabelle"/>
              <w:rPr>
                <w:lang w:val="en-GB"/>
              </w:rPr>
            </w:pPr>
          </w:p>
        </w:tc>
      </w:tr>
    </w:tbl>
    <w:p w14:paraId="38EED8D4" w14:textId="3770D1AE" w:rsidR="006A71E7" w:rsidRDefault="006A71E7" w:rsidP="00152130">
      <w:pPr>
        <w:pStyle w:val="Standardtext"/>
        <w:ind w:left="0"/>
        <w:rPr>
          <w:lang w:val="en-GB"/>
        </w:rPr>
      </w:pPr>
    </w:p>
    <w:p w14:paraId="04D7BB73" w14:textId="7FE8DA66" w:rsidR="006A71E7" w:rsidRPr="00E6205D" w:rsidRDefault="006A71E7" w:rsidP="006A71E7">
      <w:pPr>
        <w:pStyle w:val="Heading2"/>
        <w:rPr>
          <w:lang w:val="en-GB"/>
        </w:rPr>
      </w:pPr>
      <w:r>
        <w:rPr>
          <w:lang w:val="en-GB"/>
        </w:rPr>
        <w:t>Scenario 0</w:t>
      </w:r>
      <w:r w:rsidR="006E385E">
        <w:rPr>
          <w:lang w:val="en-GB"/>
        </w:rPr>
        <w:t>2</w:t>
      </w:r>
      <w:bookmarkStart w:id="0" w:name="_GoBack"/>
      <w:bookmarkEnd w:id="0"/>
      <w:r>
        <w:rPr>
          <w:lang w:val="en-GB"/>
        </w:rPr>
        <w:t xml:space="preserve">: Blood sugar level </w:t>
      </w:r>
      <w:r>
        <w:rPr>
          <w:lang w:val="en-GB"/>
        </w:rPr>
        <w:t>falling at alarming rate</w:t>
      </w:r>
    </w:p>
    <w:p w14:paraId="4A145393" w14:textId="77777777" w:rsidR="006A71E7" w:rsidRPr="006A71E7" w:rsidRDefault="006A71E7" w:rsidP="006A71E7">
      <w:pPr>
        <w:pStyle w:val="Standardtext"/>
        <w:rPr>
          <w:sz w:val="6"/>
          <w:lang w:val="en-U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6A71E7" w14:paraId="48C5C120" w14:textId="77777777" w:rsidTr="00984E79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8D6FAD5" w14:textId="77777777" w:rsidR="006A71E7" w:rsidRDefault="006A71E7" w:rsidP="00984E79">
            <w:pPr>
              <w:pStyle w:val="Tabelle"/>
            </w:pPr>
            <w:r>
              <w:t>Nr. and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A617B58" w14:textId="24BF2613" w:rsidR="006A71E7" w:rsidRDefault="006A71E7" w:rsidP="00984E79">
            <w:pPr>
              <w:pStyle w:val="Tabelle"/>
            </w:pPr>
            <w:r w:rsidRPr="00E6205D">
              <w:rPr>
                <w:lang w:val="en-GB"/>
              </w:rPr>
              <w:t>0</w:t>
            </w:r>
            <w:r>
              <w:rPr>
                <w:lang w:val="en-GB"/>
              </w:rPr>
              <w:t>2</w:t>
            </w:r>
            <w:r w:rsidRPr="00E6205D">
              <w:rPr>
                <w:lang w:val="en-GB"/>
              </w:rPr>
              <w:t xml:space="preserve"> Blood sugar levels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falling</w:t>
            </w:r>
          </w:p>
        </w:tc>
      </w:tr>
      <w:tr w:rsidR="006A71E7" w:rsidRPr="006A71E7" w14:paraId="2F1F5627" w14:textId="77777777" w:rsidTr="00984E79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58EC084" w14:textId="77777777" w:rsidR="006A71E7" w:rsidRDefault="006A71E7" w:rsidP="00984E79">
            <w:pPr>
              <w:pStyle w:val="Tabelle"/>
            </w:pPr>
            <w:r>
              <w:t>Scenario: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07C6444" w14:textId="45C4E6D0" w:rsidR="006A71E7" w:rsidRPr="006A71E7" w:rsidRDefault="006A71E7" w:rsidP="00984E79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 xml:space="preserve">Blood sugar levels are projected to </w:t>
            </w:r>
            <w:r>
              <w:rPr>
                <w:lang w:val="en-GB"/>
              </w:rPr>
              <w:t>drop below</w:t>
            </w:r>
            <w:r>
              <w:rPr>
                <w:lang w:val="en-GB"/>
              </w:rPr>
              <w:t xml:space="preserve"> the </w:t>
            </w:r>
            <w:r>
              <w:rPr>
                <w:lang w:val="en-GB"/>
              </w:rPr>
              <w:t xml:space="preserve">lower </w:t>
            </w:r>
            <w:r>
              <w:rPr>
                <w:lang w:val="en-GB"/>
              </w:rPr>
              <w:t xml:space="preserve">bound, thus </w:t>
            </w:r>
            <w:r>
              <w:rPr>
                <w:lang w:val="en-GB"/>
              </w:rPr>
              <w:t>the user is requested to consume more sugar</w:t>
            </w:r>
            <w:r>
              <w:rPr>
                <w:lang w:val="en-GB"/>
              </w:rPr>
              <w:t>.</w:t>
            </w:r>
          </w:p>
        </w:tc>
      </w:tr>
      <w:tr w:rsidR="006A71E7" w:rsidRPr="00C932F5" w14:paraId="42D4959B" w14:textId="77777777" w:rsidTr="00984E79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038DAA7" w14:textId="77777777" w:rsidR="006A71E7" w:rsidRDefault="006A71E7" w:rsidP="00984E79">
            <w:pPr>
              <w:pStyle w:val="Tabelle"/>
            </w:pPr>
            <w:r>
              <w:t>Short Description: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0291343" w14:textId="7F7CEE6E" w:rsidR="006A71E7" w:rsidRPr="00C932F5" w:rsidRDefault="00C932F5" w:rsidP="00984E79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 xml:space="preserve">Monitoring of blood sugar levels detecting a </w:t>
            </w:r>
            <w:r>
              <w:rPr>
                <w:lang w:val="en-GB"/>
              </w:rPr>
              <w:t>drop</w:t>
            </w:r>
            <w:r>
              <w:rPr>
                <w:lang w:val="en-GB"/>
              </w:rPr>
              <w:t xml:space="preserve"> in the blood sugar.</w:t>
            </w:r>
          </w:p>
        </w:tc>
      </w:tr>
      <w:tr w:rsidR="006A71E7" w:rsidRPr="00C932F5" w14:paraId="4DFF09D7" w14:textId="77777777" w:rsidTr="00984E79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707C31D9" w14:textId="77777777" w:rsidR="006A71E7" w:rsidRDefault="006A71E7" w:rsidP="00984E79">
            <w:pPr>
              <w:pStyle w:val="Tabelle"/>
            </w:pPr>
            <w:r>
              <w:t>Actors: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791588D" w14:textId="00B1F5B4" w:rsidR="006A71E7" w:rsidRPr="00C932F5" w:rsidRDefault="002567D1" w:rsidP="00984E79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Paul Thin</w:t>
            </w:r>
            <w:r w:rsidR="00C932F5">
              <w:rPr>
                <w:lang w:val="en-GB"/>
              </w:rPr>
              <w:t xml:space="preserve"> (Patient), Display, Blood scanner, Analytics Unit</w:t>
            </w:r>
            <w:r>
              <w:rPr>
                <w:lang w:val="en-GB"/>
              </w:rPr>
              <w:t>, Alarming System</w:t>
            </w:r>
          </w:p>
        </w:tc>
      </w:tr>
      <w:tr w:rsidR="006A71E7" w:rsidRPr="00C932F5" w14:paraId="0ADBB88F" w14:textId="77777777" w:rsidTr="00984E79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C29572B" w14:textId="77777777" w:rsidR="006A71E7" w:rsidRDefault="006A71E7" w:rsidP="00984E79">
            <w:pPr>
              <w:pStyle w:val="Tabelle"/>
            </w:pPr>
            <w:r>
              <w:t>Starting Event and Preconditions: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901F332" w14:textId="15EC33C9" w:rsidR="006A71E7" w:rsidRPr="00C932F5" w:rsidRDefault="002567D1" w:rsidP="00984E79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Blood sugar level has decreased below the lower boundary within an amount of time x.</w:t>
            </w:r>
          </w:p>
        </w:tc>
      </w:tr>
      <w:tr w:rsidR="006A71E7" w:rsidRPr="002567D1" w14:paraId="1F29F3C4" w14:textId="77777777" w:rsidTr="00984E79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A43EEF0" w14:textId="77777777" w:rsidR="006A71E7" w:rsidRDefault="006A71E7" w:rsidP="00984E79">
            <w:pPr>
              <w:pStyle w:val="Tabelle"/>
            </w:pPr>
            <w:r>
              <w:t>Result and Postconditions: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B322E61" w14:textId="1BFEB0D3" w:rsidR="006A71E7" w:rsidRPr="002567D1" w:rsidRDefault="002567D1" w:rsidP="00984E79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2567D1">
              <w:rPr>
                <w:lang w:val="en-US"/>
              </w:rPr>
              <w:t xml:space="preserve"> alarming system is t</w:t>
            </w:r>
            <w:r>
              <w:rPr>
                <w:lang w:val="en-US"/>
              </w:rPr>
              <w:t>riggered, the user is required to consume sugar as soon as possible. The alarm only stops when the user notices it.</w:t>
            </w:r>
          </w:p>
        </w:tc>
      </w:tr>
    </w:tbl>
    <w:p w14:paraId="27796658" w14:textId="77777777" w:rsidR="006A71E7" w:rsidRDefault="006A71E7" w:rsidP="006A71E7">
      <w:pPr>
        <w:pStyle w:val="Nebentitel5"/>
        <w:ind w:left="0"/>
      </w:pPr>
      <w:r>
        <w:lastRenderedPageBreak/>
        <w:t>Steps: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6A71E7" w14:paraId="6A6F74DA" w14:textId="77777777" w:rsidTr="00984E79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77580406" w14:textId="77777777" w:rsidR="006A71E7" w:rsidRDefault="006A71E7" w:rsidP="00984E79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069F5404" w14:textId="77777777" w:rsidR="006A71E7" w:rsidRDefault="006A71E7" w:rsidP="00984E79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2966DE6B" w14:textId="77777777" w:rsidR="006A71E7" w:rsidRDefault="006A71E7" w:rsidP="00984E79">
            <w:pPr>
              <w:pStyle w:val="Tabelle"/>
            </w:pPr>
            <w:r>
              <w:t>Description</w:t>
            </w:r>
          </w:p>
        </w:tc>
      </w:tr>
      <w:tr w:rsidR="002567D1" w:rsidRPr="002567D1" w14:paraId="0AA53481" w14:textId="77777777" w:rsidTr="00984E79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50E2C20F" w14:textId="59ED806E" w:rsidR="002567D1" w:rsidRDefault="002567D1" w:rsidP="002567D1">
            <w:pPr>
              <w:pStyle w:val="Tabelle"/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3BA4C0" w14:textId="0764CF6F" w:rsidR="002567D1" w:rsidRDefault="002567D1" w:rsidP="002567D1">
            <w:pPr>
              <w:pStyle w:val="Tabelle"/>
            </w:pPr>
            <w:r>
              <w:rPr>
                <w:lang w:val="en-GB"/>
              </w:rPr>
              <w:t>Blood scanner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592C116C" w14:textId="41769623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Blood scanner continuously records blood sugar levels</w:t>
            </w:r>
          </w:p>
        </w:tc>
      </w:tr>
      <w:tr w:rsidR="002567D1" w:rsidRPr="002567D1" w14:paraId="52A56E76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DBEB49" w14:textId="06AC4E18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DE5916" w14:textId="78BDA887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Paul Thin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0C8DB6" w14:textId="21D47EC8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 xml:space="preserve">Paul Thin </w:t>
            </w:r>
            <w:r>
              <w:rPr>
                <w:lang w:val="en-GB"/>
              </w:rPr>
              <w:t>does not consume any sugar for too long</w:t>
            </w:r>
          </w:p>
        </w:tc>
      </w:tr>
      <w:tr w:rsidR="002567D1" w:rsidRPr="002567D1" w14:paraId="1F8DF49F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8B7B90" w14:textId="1849A3E6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0FFCDC" w14:textId="5C21786F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644A95" w14:textId="0B16236A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Analytics Unit project the blood sugar levels to exceed the upper bound within x amount of time.</w:t>
            </w:r>
          </w:p>
        </w:tc>
      </w:tr>
      <w:tr w:rsidR="002567D1" w:rsidRPr="002567D1" w14:paraId="7CA07992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5D78C0" w14:textId="6B73D481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EE1F17" w14:textId="55AC3746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2B77D1" w14:textId="4AD14D2C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Analytics Unit calculates the amount of glucose, that the user is required to consume instantly</w:t>
            </w:r>
          </w:p>
        </w:tc>
      </w:tr>
      <w:tr w:rsidR="002567D1" w:rsidRPr="002567D1" w14:paraId="77B344A0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64BE91" w14:textId="183856BE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F8323" w14:textId="50390FF1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Alarming 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186B3FA" w14:textId="053BDF38" w:rsidR="002567D1" w:rsidRPr="002567D1" w:rsidRDefault="002567D1" w:rsidP="002567D1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The alarming system</w:t>
            </w:r>
            <w:r w:rsidR="00AF41E0">
              <w:rPr>
                <w:lang w:val="en-US"/>
              </w:rPr>
              <w:t xml:space="preserve"> is triggered and keeps going until the user interacts</w:t>
            </w:r>
          </w:p>
        </w:tc>
      </w:tr>
      <w:tr w:rsidR="00AF41E0" w:rsidRPr="002567D1" w14:paraId="100E2EF3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CA0EB" w14:textId="38926153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961557" w14:textId="3D08B62B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Paul Thin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FBD6666" w14:textId="5018D6B8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Paul Thin reads the amount of glucose he has to consume</w:t>
            </w:r>
          </w:p>
        </w:tc>
      </w:tr>
      <w:tr w:rsidR="00AF41E0" w:rsidRPr="002567D1" w14:paraId="4C607D0F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BD63B" w14:textId="30CC8C41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3</w:t>
            </w:r>
            <w:r>
              <w:rPr>
                <w:lang w:val="en-GB"/>
              </w:rPr>
              <w:t>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C64085" w14:textId="7BFE00A5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Paul Thin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FA5F2CC" w14:textId="19FF27B1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As soon as the glucose is consumed, Paul disables the alarm</w:t>
            </w:r>
          </w:p>
        </w:tc>
      </w:tr>
      <w:tr w:rsidR="00AF41E0" w:rsidRPr="002567D1" w14:paraId="44B2B5E7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A9984" w14:textId="542FBD90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03A77" w14:textId="4688222A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F9391D4" w14:textId="77777777" w:rsidR="00AF41E0" w:rsidRDefault="00AF41E0" w:rsidP="00AF41E0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 xml:space="preserve">Analytics Unit monitors blood sugar levels </w:t>
            </w:r>
          </w:p>
          <w:p w14:paraId="0B4E536D" w14:textId="61F198AB" w:rsidR="00AF41E0" w:rsidRDefault="00AF41E0" w:rsidP="00AF41E0">
            <w:pPr>
              <w:pStyle w:val="Tabelle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If blood sugar levels continue to </w:t>
            </w:r>
            <w:r>
              <w:rPr>
                <w:lang w:val="en-GB"/>
              </w:rPr>
              <w:t>drop</w:t>
            </w:r>
            <w:r>
              <w:rPr>
                <w:lang w:val="en-GB"/>
              </w:rPr>
              <w:t xml:space="preserve"> -&gt; 2.1</w:t>
            </w:r>
          </w:p>
          <w:p w14:paraId="7A5FB514" w14:textId="56E3352B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If blood sugar levels are projected to stabilize -&gt; 5</w:t>
            </w:r>
          </w:p>
        </w:tc>
      </w:tr>
      <w:tr w:rsidR="00AF41E0" w:rsidRPr="002567D1" w14:paraId="0CB5BA1F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F93FA7" w14:textId="657B91C7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0BB03F" w14:textId="5094735B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756523" w14:textId="6A1A51C2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Display displays -&gt; “Blood sugar levels stabilized”</w:t>
            </w:r>
          </w:p>
        </w:tc>
      </w:tr>
      <w:tr w:rsidR="00AF41E0" w:rsidRPr="002567D1" w14:paraId="1828AFC4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B1F8E6" w14:textId="0EBF684E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A66DE3" w14:textId="1A1C594A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Paul Thin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D2919B" w14:textId="109FE854" w:rsidR="00AF41E0" w:rsidRPr="002567D1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Paul Thin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acknowledges display readout</w:t>
            </w:r>
          </w:p>
        </w:tc>
      </w:tr>
      <w:tr w:rsidR="00AF41E0" w:rsidRPr="002567D1" w14:paraId="054FFAFD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EBBE7A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F74B13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3080261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</w:tr>
      <w:tr w:rsidR="00AF41E0" w:rsidRPr="002567D1" w14:paraId="77104F21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C74C7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F8F153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4EE0BC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</w:tr>
      <w:tr w:rsidR="00AF41E0" w:rsidRPr="002567D1" w14:paraId="0713E9E3" w14:textId="77777777" w:rsidTr="00984E7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B8A617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C89900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A243E7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</w:tr>
      <w:tr w:rsidR="00AF41E0" w:rsidRPr="002567D1" w14:paraId="2860B4A9" w14:textId="77777777" w:rsidTr="00984E79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22004B56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0056D99E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1EE73ECB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</w:tr>
      <w:tr w:rsidR="00AF41E0" w:rsidRPr="002567D1" w14:paraId="63FE962D" w14:textId="77777777" w:rsidTr="00984E79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0FF8120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5097847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757F27D" w14:textId="77777777" w:rsidR="00AF41E0" w:rsidRPr="002567D1" w:rsidRDefault="00AF41E0" w:rsidP="00AF41E0">
            <w:pPr>
              <w:pStyle w:val="Tabelle"/>
              <w:rPr>
                <w:lang w:val="en-US"/>
              </w:rPr>
            </w:pPr>
          </w:p>
        </w:tc>
      </w:tr>
    </w:tbl>
    <w:p w14:paraId="38D42459" w14:textId="77777777" w:rsidR="006A71E7" w:rsidRDefault="006A71E7" w:rsidP="006A71E7">
      <w:pPr>
        <w:pStyle w:val="Nebentitel5"/>
        <w:ind w:left="0"/>
      </w:pPr>
      <w:r>
        <w:t>Exceptions, Variants: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6662"/>
      </w:tblGrid>
      <w:tr w:rsidR="006A71E7" w14:paraId="1D26BCB4" w14:textId="77777777" w:rsidTr="00AF41E0">
        <w:tc>
          <w:tcPr>
            <w:tcW w:w="851" w:type="dxa"/>
            <w:tcBorders>
              <w:bottom w:val="single" w:sz="4" w:space="0" w:color="auto"/>
            </w:tcBorders>
            <w:shd w:val="pct10" w:color="auto" w:fill="FFFFFF"/>
          </w:tcPr>
          <w:p w14:paraId="3D8348AB" w14:textId="77777777" w:rsidR="006A71E7" w:rsidRDefault="006A71E7" w:rsidP="00984E79">
            <w:pPr>
              <w:pStyle w:val="Tabelle"/>
            </w:pPr>
            <w:r>
              <w:t>Nr.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FFFFFF"/>
          </w:tcPr>
          <w:p w14:paraId="708795E5" w14:textId="77777777" w:rsidR="006A71E7" w:rsidRDefault="006A71E7" w:rsidP="00984E79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1C8E60DD" w14:textId="77777777" w:rsidR="006A71E7" w:rsidRDefault="006A71E7" w:rsidP="00984E79">
            <w:pPr>
              <w:pStyle w:val="Tabelle"/>
            </w:pPr>
            <w:r>
              <w:t>Step</w:t>
            </w:r>
          </w:p>
        </w:tc>
      </w:tr>
      <w:tr w:rsidR="00AF41E0" w:rsidRPr="00AF41E0" w14:paraId="280E97A5" w14:textId="77777777" w:rsidTr="00AF41E0">
        <w:tc>
          <w:tcPr>
            <w:tcW w:w="851" w:type="dxa"/>
            <w:tcBorders>
              <w:bottom w:val="dotted" w:sz="4" w:space="0" w:color="auto"/>
              <w:right w:val="dotted" w:sz="4" w:space="0" w:color="auto"/>
            </w:tcBorders>
          </w:tcPr>
          <w:p w14:paraId="722204A1" w14:textId="3A25AF24" w:rsidR="00AF41E0" w:rsidRDefault="00AF41E0" w:rsidP="00AF41E0">
            <w:pPr>
              <w:pStyle w:val="Tabelle"/>
            </w:pPr>
            <w:r>
              <w:rPr>
                <w:lang w:val="en-GB"/>
              </w:rPr>
              <w:t>0.1</w:t>
            </w:r>
          </w:p>
        </w:tc>
        <w:tc>
          <w:tcPr>
            <w:tcW w:w="99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187A05" w14:textId="52BCD391" w:rsidR="00AF41E0" w:rsidRDefault="00AF41E0" w:rsidP="00AF41E0">
            <w:pPr>
              <w:pStyle w:val="Tabelle"/>
            </w:pPr>
            <w:r>
              <w:rPr>
                <w:lang w:val="en-GB"/>
              </w:rPr>
              <w:t>Blood scanner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2C0DCA17" w14:textId="310D3333" w:rsidR="00AF41E0" w:rsidRPr="00AF41E0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No blood sugar levels detected</w:t>
            </w:r>
          </w:p>
        </w:tc>
      </w:tr>
      <w:tr w:rsidR="00AF41E0" w14:paraId="00896974" w14:textId="77777777" w:rsidTr="00AF41E0">
        <w:tc>
          <w:tcPr>
            <w:tcW w:w="8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DC4CC3" w14:textId="6271F6FA" w:rsidR="00AF41E0" w:rsidRDefault="00AF41E0" w:rsidP="00AF41E0">
            <w:pPr>
              <w:pStyle w:val="Tabelle"/>
            </w:pPr>
            <w:r>
              <w:rPr>
                <w:lang w:val="en-GB"/>
              </w:rPr>
              <w:t>2.1.1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79BB0A" w14:textId="491CD1A7" w:rsidR="00AF41E0" w:rsidRDefault="00AF41E0" w:rsidP="00AF41E0">
            <w:pPr>
              <w:pStyle w:val="Tabelle"/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09658C" w14:textId="71A3BEAB" w:rsidR="00AF41E0" w:rsidRDefault="00AF41E0" w:rsidP="00AF41E0">
            <w:pPr>
              <w:pStyle w:val="Tabelle"/>
            </w:pPr>
            <w:r>
              <w:rPr>
                <w:lang w:val="en-GB"/>
              </w:rPr>
              <w:t>Calculation exception</w:t>
            </w:r>
          </w:p>
        </w:tc>
      </w:tr>
      <w:tr w:rsidR="00AF41E0" w:rsidRPr="00AF41E0" w14:paraId="2DB41186" w14:textId="77777777" w:rsidTr="00AF41E0">
        <w:tc>
          <w:tcPr>
            <w:tcW w:w="8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B75DD" w14:textId="2BF1D230" w:rsidR="00AF41E0" w:rsidRDefault="00AF41E0" w:rsidP="00AF41E0">
            <w:pPr>
              <w:pStyle w:val="Tabelle"/>
            </w:pPr>
            <w:r>
              <w:rPr>
                <w:lang w:val="en-GB"/>
              </w:rPr>
              <w:t>4.1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7569B1" w14:textId="77194769" w:rsidR="00AF41E0" w:rsidRDefault="00AF41E0" w:rsidP="00AF41E0">
            <w:pPr>
              <w:pStyle w:val="Tabelle"/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E646CF0" w14:textId="1FD58E64" w:rsidR="00AF41E0" w:rsidRPr="00AF41E0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Blood sugar levels dropping too quickly</w:t>
            </w:r>
          </w:p>
        </w:tc>
      </w:tr>
      <w:tr w:rsidR="00AF41E0" w:rsidRPr="00AF41E0" w14:paraId="3BA61C6C" w14:textId="77777777" w:rsidTr="00AF41E0">
        <w:tc>
          <w:tcPr>
            <w:tcW w:w="8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110F74" w14:textId="5EC466EC" w:rsidR="00AF41E0" w:rsidRDefault="00AF41E0" w:rsidP="00AF41E0">
            <w:pPr>
              <w:pStyle w:val="Tabelle"/>
            </w:pPr>
            <w:r>
              <w:rPr>
                <w:lang w:val="en-GB"/>
              </w:rPr>
              <w:t>4.2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8AC3CF" w14:textId="2FAD4859" w:rsidR="00AF41E0" w:rsidRDefault="00AF41E0" w:rsidP="00AF41E0">
            <w:pPr>
              <w:pStyle w:val="Tabelle"/>
            </w:pPr>
            <w:r>
              <w:rPr>
                <w:lang w:val="en-GB"/>
              </w:rPr>
              <w:t>Analytics Unit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86C0FA" w14:textId="25BD454B" w:rsidR="00AF41E0" w:rsidRPr="00AF41E0" w:rsidRDefault="00AF41E0" w:rsidP="00AF41E0">
            <w:pPr>
              <w:pStyle w:val="Tabelle"/>
              <w:rPr>
                <w:lang w:val="en-US"/>
              </w:rPr>
            </w:pPr>
            <w:r>
              <w:rPr>
                <w:lang w:val="en-GB"/>
              </w:rPr>
              <w:t>Blood sugar levels rising too quickly</w:t>
            </w:r>
          </w:p>
        </w:tc>
      </w:tr>
      <w:tr w:rsidR="00AF41E0" w:rsidRPr="00AF41E0" w14:paraId="75E5BC57" w14:textId="77777777" w:rsidTr="00AF41E0">
        <w:tc>
          <w:tcPr>
            <w:tcW w:w="851" w:type="dxa"/>
            <w:tcBorders>
              <w:top w:val="dotted" w:sz="4" w:space="0" w:color="auto"/>
              <w:right w:val="dotted" w:sz="4" w:space="0" w:color="auto"/>
            </w:tcBorders>
          </w:tcPr>
          <w:p w14:paraId="6E9D40C2" w14:textId="77777777" w:rsidR="00AF41E0" w:rsidRPr="00AF41E0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1CA5767" w14:textId="77777777" w:rsidR="00AF41E0" w:rsidRPr="00AF41E0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6A87C6E2" w14:textId="77777777" w:rsidR="00AF41E0" w:rsidRPr="00AF41E0" w:rsidRDefault="00AF41E0" w:rsidP="00AF41E0">
            <w:pPr>
              <w:pStyle w:val="Tabelle"/>
              <w:rPr>
                <w:lang w:val="en-US"/>
              </w:rPr>
            </w:pPr>
          </w:p>
        </w:tc>
      </w:tr>
      <w:tr w:rsidR="00AF41E0" w:rsidRPr="00AF41E0" w14:paraId="4156B4AC" w14:textId="77777777" w:rsidTr="00AF41E0">
        <w:tc>
          <w:tcPr>
            <w:tcW w:w="851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977598F" w14:textId="77777777" w:rsidR="00AF41E0" w:rsidRPr="00AF41E0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2B3717B" w14:textId="77777777" w:rsidR="00AF41E0" w:rsidRPr="00AF41E0" w:rsidRDefault="00AF41E0" w:rsidP="00AF41E0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79154DCD" w14:textId="77777777" w:rsidR="00AF41E0" w:rsidRPr="00AF41E0" w:rsidRDefault="00AF41E0" w:rsidP="00AF41E0">
            <w:pPr>
              <w:pStyle w:val="Tabelle"/>
              <w:rPr>
                <w:lang w:val="en-US"/>
              </w:rPr>
            </w:pPr>
          </w:p>
        </w:tc>
      </w:tr>
    </w:tbl>
    <w:p w14:paraId="365E066C" w14:textId="77777777" w:rsidR="006A71E7" w:rsidRPr="00AF41E0" w:rsidRDefault="006A71E7" w:rsidP="006A71E7">
      <w:pPr>
        <w:pStyle w:val="Standardtext"/>
        <w:ind w:left="0"/>
        <w:rPr>
          <w:lang w:val="en-US"/>
        </w:rPr>
      </w:pPr>
    </w:p>
    <w:p w14:paraId="472AAB85" w14:textId="77777777" w:rsidR="006A71E7" w:rsidRPr="00E6205D" w:rsidRDefault="006A71E7" w:rsidP="00152130">
      <w:pPr>
        <w:pStyle w:val="Standardtext"/>
        <w:ind w:left="0"/>
        <w:rPr>
          <w:lang w:val="en-GB"/>
        </w:rPr>
      </w:pPr>
    </w:p>
    <w:sectPr w:rsidR="006A71E7" w:rsidRPr="00E6205D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AFB8A" w14:textId="77777777" w:rsidR="00242234" w:rsidRDefault="00242234">
      <w:r>
        <w:separator/>
      </w:r>
    </w:p>
  </w:endnote>
  <w:endnote w:type="continuationSeparator" w:id="0">
    <w:p w14:paraId="6FFF2AA9" w14:textId="77777777" w:rsidR="00242234" w:rsidRDefault="00242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60D326AD" w14:textId="77777777">
      <w:tc>
        <w:tcPr>
          <w:tcW w:w="851" w:type="dxa"/>
        </w:tcPr>
        <w:p w14:paraId="25E517EA" w14:textId="65CC9493" w:rsidR="00864DCF" w:rsidRDefault="00864DCF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AF6C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49041D3" wp14:editId="69E087F4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0F01CE2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3pt" to="528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yGFwIAADE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" o:allowincell="f"/>
                </w:pict>
              </mc:Fallback>
            </mc:AlternateConten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14:paraId="1F7F9D4E" w14:textId="77777777" w:rsidR="00864DCF" w:rsidRDefault="00864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70E00" w14:textId="77777777" w:rsidR="00242234" w:rsidRDefault="00242234">
      <w:r>
        <w:separator/>
      </w:r>
    </w:p>
  </w:footnote>
  <w:footnote w:type="continuationSeparator" w:id="0">
    <w:p w14:paraId="379246BE" w14:textId="77777777" w:rsidR="00242234" w:rsidRDefault="00242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2535418B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1B111CA1" w14:textId="77777777" w:rsidR="00864DCF" w:rsidRDefault="00864DCF">
          <w:pPr>
            <w:jc w:val="right"/>
          </w:pPr>
          <w:r>
            <w:rPr>
              <w:noProof/>
            </w:rPr>
            <w:object w:dxaOrig="520" w:dyaOrig="1000" w14:anchorId="682CAA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fillcolor="window">
                <v:imagedata r:id="rId1" o:title=""/>
              </v:shape>
              <o:OLEObject Type="Embed" ProgID="Word.Picture.8" ShapeID="_x0000_i1025" DrawAspect="Content" ObjectID="_1550643252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7A83FD4D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34996CFF" w14:textId="77777777" w:rsidR="00864DCF" w:rsidRDefault="00C4366D">
          <w:pPr>
            <w:jc w:val="right"/>
          </w:pPr>
          <w:fldSimple w:instr=" TITLE  \* MERGEFORMAT ">
            <w:r w:rsidR="001D2022">
              <w:t>Anhang</w:t>
            </w:r>
          </w:fldSimple>
        </w:p>
        <w:p w14:paraId="7CF731CC" w14:textId="77777777" w:rsidR="00864DCF" w:rsidRDefault="00864DCF">
          <w:pPr>
            <w:jc w:val="right"/>
            <w:rPr>
              <w:sz w:val="16"/>
            </w:rPr>
          </w:pPr>
        </w:p>
        <w:p w14:paraId="323E6409" w14:textId="77777777" w:rsidR="00864DCF" w:rsidRDefault="00864DCF">
          <w:pPr>
            <w:jc w:val="right"/>
          </w:pPr>
        </w:p>
        <w:p w14:paraId="1E9069BD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14:paraId="072028B9" w14:textId="77777777" w:rsidR="00864DCF" w:rsidRDefault="00864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2110B"/>
    <w:multiLevelType w:val="hybridMultilevel"/>
    <w:tmpl w:val="284C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6613342"/>
    <w:multiLevelType w:val="hybridMultilevel"/>
    <w:tmpl w:val="627A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2037744"/>
    <w:multiLevelType w:val="hybridMultilevel"/>
    <w:tmpl w:val="99BE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C5B5C"/>
    <w:multiLevelType w:val="hybridMultilevel"/>
    <w:tmpl w:val="283C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7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8" w15:restartNumberingAfterBreak="0">
    <w:nsid w:val="52137746"/>
    <w:multiLevelType w:val="multilevel"/>
    <w:tmpl w:val="06240B92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21"/>
  </w:num>
  <w:num w:numId="2">
    <w:abstractNumId w:val="17"/>
  </w:num>
  <w:num w:numId="3">
    <w:abstractNumId w:val="13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9"/>
  </w:num>
  <w:num w:numId="14">
    <w:abstractNumId w:val="16"/>
  </w:num>
  <w:num w:numId="15">
    <w:abstractNumId w:val="21"/>
  </w:num>
  <w:num w:numId="16">
    <w:abstractNumId w:val="17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2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2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14"/>
  </w:num>
  <w:num w:numId="49">
    <w:abstractNumId w:val="15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7"/>
    <w:rsid w:val="00061447"/>
    <w:rsid w:val="00152130"/>
    <w:rsid w:val="001759DF"/>
    <w:rsid w:val="001D2022"/>
    <w:rsid w:val="00242234"/>
    <w:rsid w:val="002567D1"/>
    <w:rsid w:val="003A58C5"/>
    <w:rsid w:val="003B2C18"/>
    <w:rsid w:val="003D34CD"/>
    <w:rsid w:val="004B2E22"/>
    <w:rsid w:val="00510FE8"/>
    <w:rsid w:val="005827B9"/>
    <w:rsid w:val="006A71E7"/>
    <w:rsid w:val="006E385E"/>
    <w:rsid w:val="00756C9F"/>
    <w:rsid w:val="007E240A"/>
    <w:rsid w:val="007E2780"/>
    <w:rsid w:val="007F2A88"/>
    <w:rsid w:val="00864DCF"/>
    <w:rsid w:val="00867D40"/>
    <w:rsid w:val="00875575"/>
    <w:rsid w:val="0088712A"/>
    <w:rsid w:val="00A4458F"/>
    <w:rsid w:val="00A73D30"/>
    <w:rsid w:val="00AF41E0"/>
    <w:rsid w:val="00AF6CC0"/>
    <w:rsid w:val="00C224A7"/>
    <w:rsid w:val="00C4366D"/>
    <w:rsid w:val="00C932F5"/>
    <w:rsid w:val="00D3663A"/>
    <w:rsid w:val="00DD1DEA"/>
    <w:rsid w:val="00E11988"/>
    <w:rsid w:val="00E6085F"/>
    <w:rsid w:val="00E6205D"/>
    <w:rsid w:val="00E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1D9DF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71E7"/>
  </w:style>
  <w:style w:type="paragraph" w:styleId="Heading1">
    <w:name w:val="heading 1"/>
    <w:basedOn w:val="Normal"/>
    <w:next w:val="Normal"/>
    <w:link w:val="Heading1Char"/>
    <w:uiPriority w:val="9"/>
    <w:qFormat/>
    <w:rsid w:val="006A71E7"/>
    <w:pPr>
      <w:keepNext/>
      <w:keepLines/>
      <w:numPr>
        <w:numId w:val="4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1E7"/>
    <w:pPr>
      <w:keepNext/>
      <w:keepLines/>
      <w:numPr>
        <w:ilvl w:val="1"/>
        <w:numId w:val="4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1E7"/>
    <w:pPr>
      <w:keepNext/>
      <w:keepLines/>
      <w:numPr>
        <w:ilvl w:val="2"/>
        <w:numId w:val="4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1E7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1E7"/>
    <w:pPr>
      <w:keepNext/>
      <w:keepLines/>
      <w:numPr>
        <w:ilvl w:val="4"/>
        <w:numId w:val="4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71E7"/>
    <w:pPr>
      <w:keepNext/>
      <w:keepLines/>
      <w:numPr>
        <w:ilvl w:val="5"/>
        <w:numId w:val="4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A71E7"/>
    <w:pPr>
      <w:keepNext/>
      <w:keepLines/>
      <w:numPr>
        <w:ilvl w:val="6"/>
        <w:numId w:val="4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A71E7"/>
    <w:pPr>
      <w:keepNext/>
      <w:keepLines/>
      <w:numPr>
        <w:ilvl w:val="7"/>
        <w:numId w:val="4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A71E7"/>
    <w:pPr>
      <w:keepNext/>
      <w:keepLines/>
      <w:numPr>
        <w:ilvl w:val="8"/>
        <w:numId w:val="4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Normal"/>
    <w:uiPriority w:val="35"/>
    <w:unhideWhenUsed/>
    <w:qFormat/>
    <w:rsid w:val="006A71E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link w:val="CommentTextChar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next w:val="Normal"/>
    <w:link w:val="SubtitleChar"/>
    <w:uiPriority w:val="11"/>
    <w:qFormat/>
    <w:rsid w:val="006A71E7"/>
    <w:pPr>
      <w:numPr>
        <w:ilvl w:val="1"/>
      </w:numPr>
    </w:pPr>
    <w:rPr>
      <w:color w:val="5A5A5A" w:themeColor="text1" w:themeTint="A5"/>
      <w:spacing w:val="10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next w:val="Normal"/>
    <w:link w:val="TitleChar"/>
    <w:uiPriority w:val="10"/>
    <w:qFormat/>
    <w:rsid w:val="006A71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1Char">
    <w:name w:val="Heading 1 Char"/>
    <w:basedOn w:val="DefaultParagraphFont"/>
    <w:link w:val="Heading1"/>
    <w:uiPriority w:val="9"/>
    <w:rsid w:val="006A71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71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71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A71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A71E7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A71E7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6A71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A71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A71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A71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6A71E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A71E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A71E7"/>
    <w:rPr>
      <w:i/>
      <w:iCs/>
      <w:color w:val="auto"/>
    </w:rPr>
  </w:style>
  <w:style w:type="paragraph" w:styleId="NoSpacing">
    <w:name w:val="No Spacing"/>
    <w:uiPriority w:val="1"/>
    <w:qFormat/>
    <w:rsid w:val="006A71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71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71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1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1E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A71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71E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A71E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71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A71E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1E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A71E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1E7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A71E7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1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E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2A88"/>
    <w:pPr>
      <w:spacing w:after="0" w:line="244" w:lineRule="atLeast"/>
      <w:ind w:left="720"/>
      <w:contextualSpacing/>
    </w:pPr>
    <w:rPr>
      <w:rFonts w:ascii="Lucida Sans" w:eastAsia="Lucida Sans" w:hAnsi="Lucida Sans" w:cs="Times New Roman"/>
      <w:sz w:val="19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83CD2-C662-405F-ACF5-4E144182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3</Pages>
  <Words>588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Aleistar Markoczy</cp:lastModifiedBy>
  <cp:revision>10</cp:revision>
  <cp:lastPrinted>2013-03-05T11:36:00Z</cp:lastPrinted>
  <dcterms:created xsi:type="dcterms:W3CDTF">2017-03-07T19:02:00Z</dcterms:created>
  <dcterms:modified xsi:type="dcterms:W3CDTF">2017-03-10T08:28:00Z</dcterms:modified>
</cp:coreProperties>
</file>