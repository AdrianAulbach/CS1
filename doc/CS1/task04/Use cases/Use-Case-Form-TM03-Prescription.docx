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413E" w14:textId="77777777" w:rsidR="00864DCF" w:rsidRPr="00E6205D" w:rsidRDefault="00756C9F">
      <w:pPr>
        <w:pStyle w:val="BodyText"/>
        <w:rPr>
          <w:lang w:val="en-GB"/>
        </w:rPr>
      </w:pPr>
      <w:r w:rsidRPr="00E6205D">
        <w:rPr>
          <w:lang w:val="en-GB"/>
        </w:rPr>
        <w:t>Use Case Scenario</w:t>
      </w:r>
      <w:r w:rsidR="00864DCF" w:rsidRPr="00E6205D">
        <w:rPr>
          <w:lang w:val="en-GB"/>
        </w:rPr>
        <w:br/>
      </w:r>
    </w:p>
    <w:p w14:paraId="4596B9B8" w14:textId="77777777" w:rsidR="00864DCF" w:rsidRPr="00E6205D" w:rsidRDefault="00864DCF">
      <w:pPr>
        <w:pStyle w:val="Standardtext"/>
        <w:rPr>
          <w:sz w:val="6"/>
          <w:lang w:val="en-GB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RPr="00E6205D" w14:paraId="646EB5BC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25FABA6" w14:textId="77777777" w:rsidR="00864DCF" w:rsidRPr="00E6205D" w:rsidRDefault="00E6085F" w:rsidP="00152130">
            <w:pPr>
              <w:pStyle w:val="Tabelle"/>
              <w:rPr>
                <w:lang w:val="en-GB"/>
              </w:rPr>
            </w:pPr>
            <w:proofErr w:type="spellStart"/>
            <w:r w:rsidRPr="00E6205D">
              <w:rPr>
                <w:lang w:val="en-GB"/>
              </w:rPr>
              <w:t>Nr</w:t>
            </w:r>
            <w:proofErr w:type="spellEnd"/>
            <w:r w:rsidRPr="00E6205D">
              <w:rPr>
                <w:lang w:val="en-GB"/>
              </w:rPr>
              <w:t xml:space="preserve">. </w:t>
            </w:r>
            <w:r w:rsidR="00152130" w:rsidRPr="00E6205D">
              <w:rPr>
                <w:lang w:val="en-GB"/>
              </w:rPr>
              <w:t>and</w:t>
            </w:r>
            <w:r w:rsidRPr="00E6205D">
              <w:rPr>
                <w:lang w:val="en-GB"/>
              </w:rPr>
              <w:t xml:space="preserve"> </w:t>
            </w:r>
            <w:r w:rsidR="00864DCF" w:rsidRPr="00E6205D">
              <w:rPr>
                <w:lang w:val="en-GB"/>
              </w:rPr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B48D70B" w14:textId="49D4EE46" w:rsidR="00864DCF" w:rsidRPr="00E6205D" w:rsidRDefault="00892DB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M 01 Prescription</w:t>
            </w:r>
          </w:p>
        </w:tc>
      </w:tr>
      <w:tr w:rsidR="00864DCF" w:rsidRPr="00892DB4" w14:paraId="5840BE5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63EC724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Sc</w:t>
            </w:r>
            <w:r w:rsidR="00E6085F" w:rsidRPr="00E6205D">
              <w:rPr>
                <w:lang w:val="en-GB"/>
              </w:rPr>
              <w:t>enario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16A5B63" w14:textId="2A184271" w:rsidR="00864DCF" w:rsidRPr="00E6205D" w:rsidRDefault="00892DB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Medication Prescription</w:t>
            </w:r>
          </w:p>
        </w:tc>
      </w:tr>
      <w:tr w:rsidR="00864DCF" w:rsidRPr="00892DB4" w14:paraId="7C820467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6D37749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Short Description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993F746" w14:textId="3C6E2307" w:rsidR="00864DCF" w:rsidRPr="00E6205D" w:rsidRDefault="002579B6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Doctor prescribes medication for the patient. In the prescription process the dosages and drug interactions are validated</w:t>
            </w:r>
          </w:p>
        </w:tc>
      </w:tr>
      <w:tr w:rsidR="00864DCF" w:rsidRPr="00892DB4" w14:paraId="4BB9694E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2EFEAAA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Actors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90A505A" w14:textId="20EA4F38" w:rsidR="00864DCF" w:rsidRPr="00E6205D" w:rsidRDefault="002579B6" w:rsidP="00C60322">
            <w:pPr>
              <w:pStyle w:val="Tabel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C60322">
              <w:rPr>
                <w:lang w:val="en-GB"/>
              </w:rPr>
              <w:t>r.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TopHat</w:t>
            </w:r>
            <w:proofErr w:type="spellEnd"/>
            <w:r w:rsidR="00C60322">
              <w:rPr>
                <w:lang w:val="en-GB"/>
              </w:rPr>
              <w:t>, MHCPMS App</w:t>
            </w:r>
            <w:r w:rsidR="00C21728">
              <w:rPr>
                <w:lang w:val="en-GB"/>
              </w:rPr>
              <w:t>, DB, Printer</w:t>
            </w:r>
          </w:p>
        </w:tc>
      </w:tr>
      <w:tr w:rsidR="00864DCF" w:rsidRPr="00892DB4" w14:paraId="11D9DBC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309C2A9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Starting Event and Preconditions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87D8165" w14:textId="0BC0F19B" w:rsidR="00864DCF" w:rsidRPr="00E6205D" w:rsidRDefault="007B77AA" w:rsidP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Patient needs medication to treat illness</w:t>
            </w:r>
            <w:r w:rsidR="00566E6F">
              <w:rPr>
                <w:lang w:val="en-GB"/>
              </w:rPr>
              <w:t>. May already be taking some medication. Medication may need to be changed.</w:t>
            </w:r>
          </w:p>
        </w:tc>
      </w:tr>
      <w:tr w:rsidR="00864DCF" w:rsidRPr="00892DB4" w14:paraId="6F6A2169" w14:textId="77777777" w:rsidTr="00DD1DEA">
        <w:trPr>
          <w:trHeight w:val="537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DD14432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 xml:space="preserve">Result and </w:t>
            </w:r>
            <w:proofErr w:type="spellStart"/>
            <w:r w:rsidRPr="00E6205D">
              <w:rPr>
                <w:lang w:val="en-GB"/>
              </w:rPr>
              <w:t>Postconditions</w:t>
            </w:r>
            <w:proofErr w:type="spellEnd"/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0322961" w14:textId="0126A8F7" w:rsidR="00864DCF" w:rsidRPr="00E6205D" w:rsidRDefault="00566E6F" w:rsidP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Prescription is validated and submitted to DB</w:t>
            </w:r>
            <w:r w:rsidR="00C60322">
              <w:rPr>
                <w:lang w:val="en-GB"/>
              </w:rPr>
              <w:t>, print prescription.</w:t>
            </w:r>
          </w:p>
        </w:tc>
      </w:tr>
    </w:tbl>
    <w:p w14:paraId="5590BBAB" w14:textId="77777777" w:rsidR="00864DCF" w:rsidRPr="00E6205D" w:rsidRDefault="00152130" w:rsidP="00152130">
      <w:pPr>
        <w:pStyle w:val="Nebentitel5"/>
        <w:ind w:left="0"/>
        <w:rPr>
          <w:lang w:val="en-GB"/>
        </w:rPr>
      </w:pPr>
      <w:r w:rsidRPr="00E6205D">
        <w:rPr>
          <w:lang w:val="en-GB"/>
        </w:rPr>
        <w:t>Steps</w:t>
      </w:r>
      <w:r w:rsidR="00864DCF" w:rsidRPr="00E6205D">
        <w:rPr>
          <w:lang w:val="en-GB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02"/>
        <w:gridCol w:w="6736"/>
      </w:tblGrid>
      <w:tr w:rsidR="00864DCF" w:rsidRPr="00566E6F" w14:paraId="39C12434" w14:textId="77777777" w:rsidTr="00C60322">
        <w:trPr>
          <w:trHeight w:val="365"/>
        </w:trPr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2C7C7925" w14:textId="77777777" w:rsidR="00864DCF" w:rsidRPr="00E6205D" w:rsidRDefault="00864DCF">
            <w:pPr>
              <w:pStyle w:val="Tabelle"/>
              <w:rPr>
                <w:lang w:val="en-GB"/>
              </w:rPr>
            </w:pPr>
            <w:proofErr w:type="spellStart"/>
            <w:r w:rsidRPr="00E6205D">
              <w:rPr>
                <w:lang w:val="en-GB"/>
              </w:rPr>
              <w:t>Nr</w:t>
            </w:r>
            <w:proofErr w:type="spellEnd"/>
            <w:r w:rsidRPr="00E6205D">
              <w:rPr>
                <w:lang w:val="en-GB"/>
              </w:rPr>
              <w:t>.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pct10" w:color="auto" w:fill="FFFFFF"/>
          </w:tcPr>
          <w:p w14:paraId="3E405B1B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</w:t>
            </w:r>
          </w:p>
        </w:tc>
        <w:tc>
          <w:tcPr>
            <w:tcW w:w="6736" w:type="dxa"/>
            <w:tcBorders>
              <w:bottom w:val="single" w:sz="4" w:space="0" w:color="auto"/>
            </w:tcBorders>
            <w:shd w:val="pct10" w:color="auto" w:fill="FFFFFF"/>
          </w:tcPr>
          <w:p w14:paraId="45F3EC68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Description</w:t>
            </w:r>
          </w:p>
        </w:tc>
      </w:tr>
      <w:tr w:rsidR="00864DCF" w:rsidRPr="00892DB4" w14:paraId="1AC29AFA" w14:textId="77777777" w:rsidTr="00C60322">
        <w:trPr>
          <w:trHeight w:val="355"/>
        </w:trPr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4196B13D" w14:textId="47DF3A53" w:rsidR="00864DCF" w:rsidRPr="00E6205D" w:rsidRDefault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0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1A3C8A" w14:textId="20D2EFEB" w:rsidR="00864DCF" w:rsidRPr="00E6205D" w:rsidRDefault="00C60322" w:rsidP="00C60322">
            <w:pPr>
              <w:pStyle w:val="Tabel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Dr.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6736" w:type="dxa"/>
            <w:tcBorders>
              <w:left w:val="dotted" w:sz="4" w:space="0" w:color="auto"/>
              <w:bottom w:val="dotted" w:sz="4" w:space="0" w:color="auto"/>
            </w:tcBorders>
          </w:tcPr>
          <w:p w14:paraId="029149A3" w14:textId="55BE81DF" w:rsidR="00864DCF" w:rsidRPr="00E6205D" w:rsidRDefault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Doctor wants to change the patients’ medication.</w:t>
            </w:r>
          </w:p>
        </w:tc>
      </w:tr>
      <w:tr w:rsidR="00864DCF" w:rsidRPr="00892DB4" w14:paraId="7B2079DE" w14:textId="77777777" w:rsidTr="00C60322">
        <w:trPr>
          <w:trHeight w:val="340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3B78" w14:textId="451C4C66" w:rsidR="00864DCF" w:rsidRPr="00C60322" w:rsidRDefault="00C6032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6427D" w14:textId="53593855" w:rsidR="00864DCF" w:rsidRPr="00E6205D" w:rsidRDefault="00C60322" w:rsidP="00C60322">
            <w:pPr>
              <w:pStyle w:val="Tabel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Dr.</w:t>
            </w:r>
            <w:proofErr w:type="spellEnd"/>
            <w:r>
              <w:rPr>
                <w:lang w:val="en-GB"/>
              </w:rPr>
              <w:t xml:space="preserve"> / App</w:t>
            </w: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216B5B" w14:textId="777AECB2" w:rsidR="00864DCF" w:rsidRPr="00E6205D" w:rsidRDefault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Doctor chooses medication in App and sets dosage. </w:t>
            </w:r>
          </w:p>
        </w:tc>
      </w:tr>
      <w:tr w:rsidR="00864DCF" w:rsidRPr="00892DB4" w14:paraId="775C1D29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02493" w14:textId="7C584700" w:rsidR="00864DCF" w:rsidRPr="00E6205D" w:rsidRDefault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7D6AC" w14:textId="5B38A870" w:rsidR="00864DCF" w:rsidRPr="00E6205D" w:rsidRDefault="00C60322">
            <w:pPr>
              <w:pStyle w:val="Tabel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Dr.</w:t>
            </w:r>
            <w:proofErr w:type="spellEnd"/>
            <w:r>
              <w:rPr>
                <w:lang w:val="en-GB"/>
              </w:rPr>
              <w:t xml:space="preserve"> / App</w:t>
            </w: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B351F6" w14:textId="276643DA" w:rsidR="00864DCF" w:rsidRPr="00E6205D" w:rsidRDefault="00C60322" w:rsidP="00510FE8">
            <w:pPr>
              <w:pStyle w:val="Tabelle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Running medication is altered.</w:t>
            </w:r>
          </w:p>
        </w:tc>
      </w:tr>
      <w:tr w:rsidR="00864DCF" w:rsidRPr="00892DB4" w14:paraId="4F301C48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7A316" w14:textId="25491653" w:rsidR="00864DCF" w:rsidRPr="00E6205D" w:rsidRDefault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839C4" w14:textId="7FEA4417" w:rsidR="00864DCF" w:rsidRPr="00E6205D" w:rsidRDefault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ECE593" w14:textId="594333AB" w:rsidR="00864DCF" w:rsidRPr="00E6205D" w:rsidRDefault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Dosage and drug interaction is validated.</w:t>
            </w:r>
          </w:p>
        </w:tc>
      </w:tr>
      <w:tr w:rsidR="00E20C9D" w:rsidRPr="00892DB4" w14:paraId="4CDAE0C3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B9D4DF" w14:textId="7FA83F7E" w:rsidR="00E20C9D" w:rsidRPr="00C60322" w:rsidRDefault="00E20C9D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812E8" w14:textId="7498D203" w:rsidR="00E20C9D" w:rsidRPr="00E6205D" w:rsidRDefault="00E20C9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6A01FC" w14:textId="25BDA611" w:rsidR="00E20C9D" w:rsidRPr="00E6205D" w:rsidRDefault="00E20C9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App commits altered / new patients’ medication to DB</w:t>
            </w:r>
          </w:p>
        </w:tc>
      </w:tr>
      <w:tr w:rsidR="00E20C9D" w:rsidRPr="00892DB4" w14:paraId="245C3717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ED65DF" w14:textId="7798A015" w:rsidR="00E20C9D" w:rsidRPr="00E6205D" w:rsidRDefault="00E20C9D">
            <w:pPr>
              <w:pStyle w:val="Tabelle"/>
              <w:rPr>
                <w:lang w:val="en-GB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9C4FF" w14:textId="35423187" w:rsidR="00E20C9D" w:rsidRPr="00E6205D" w:rsidRDefault="00E20C9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A314A7" w14:textId="4772D119" w:rsidR="00E20C9D" w:rsidRPr="00E6205D" w:rsidRDefault="00E20C9D" w:rsidP="00C603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App provides option to print prescription. </w:t>
            </w:r>
          </w:p>
        </w:tc>
      </w:tr>
      <w:tr w:rsidR="00E20C9D" w:rsidRPr="00892DB4" w14:paraId="529B6A0A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BA40E8" w14:textId="1ACC89BF" w:rsidR="00E20C9D" w:rsidRPr="00E6205D" w:rsidRDefault="00E20C9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4.2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8A5B4" w14:textId="33CD19D0" w:rsidR="00E20C9D" w:rsidRPr="00E6205D" w:rsidRDefault="00E20C9D">
            <w:pPr>
              <w:pStyle w:val="Tabel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Dr.</w:t>
            </w:r>
            <w:proofErr w:type="spellEnd"/>
            <w:r>
              <w:rPr>
                <w:lang w:val="en-GB"/>
              </w:rPr>
              <w:t xml:space="preserve"> / App</w:t>
            </w: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D99E51" w14:textId="5E640798" w:rsidR="00E20C9D" w:rsidRPr="00E6205D" w:rsidRDefault="00E20C9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Doctor prints prescription, app sends prescription to printer.</w:t>
            </w:r>
          </w:p>
        </w:tc>
      </w:tr>
      <w:tr w:rsidR="00E20C9D" w:rsidRPr="00892DB4" w14:paraId="311AA3B6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FEFB4" w14:textId="29B489E0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B9FB6" w14:textId="4D895CA8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8AE25A" w14:textId="2EF0235C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3D8886FA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075142" w14:textId="36C2E035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55081" w14:textId="1B235D66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AE448C" w14:textId="0E1A1EFC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6B389458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EEFAD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D84EF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518A6E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456B6969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9FF3DE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B8E40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6CF7CE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00A51863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7B73D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D6DAF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65BA33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625E4E22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549FB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40EFB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8F8E99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22496899" w14:textId="77777777" w:rsidTr="00C60322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E8644A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5C40FA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358558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0EBE668A" w14:textId="77777777" w:rsidTr="00C60322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753E7112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784C848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</w:tcBorders>
          </w:tcPr>
          <w:p w14:paraId="3C045F07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  <w:tr w:rsidR="00E20C9D" w:rsidRPr="00892DB4" w14:paraId="578ECDAF" w14:textId="77777777" w:rsidTr="00C60322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9706B30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8CCECFA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  <w:tc>
          <w:tcPr>
            <w:tcW w:w="673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8ABF2CF" w14:textId="77777777" w:rsidR="00E20C9D" w:rsidRPr="00E6205D" w:rsidRDefault="00E20C9D">
            <w:pPr>
              <w:pStyle w:val="Tabelle"/>
              <w:rPr>
                <w:lang w:val="en-GB"/>
              </w:rPr>
            </w:pPr>
          </w:p>
        </w:tc>
      </w:tr>
    </w:tbl>
    <w:p w14:paraId="1C758E4A" w14:textId="77777777" w:rsidR="00864DCF" w:rsidRPr="00E6205D" w:rsidRDefault="00152130" w:rsidP="00152130">
      <w:pPr>
        <w:pStyle w:val="Nebentitel5"/>
        <w:ind w:left="0"/>
        <w:rPr>
          <w:lang w:val="en-GB"/>
        </w:rPr>
      </w:pPr>
      <w:r w:rsidRPr="00E6205D">
        <w:rPr>
          <w:lang w:val="en-GB"/>
        </w:rPr>
        <w:t>Exceptions</w:t>
      </w:r>
      <w:r w:rsidR="00864DCF" w:rsidRPr="00E6205D">
        <w:rPr>
          <w:lang w:val="en-GB"/>
        </w:rPr>
        <w:t>,</w:t>
      </w:r>
      <w:r w:rsidRPr="00E6205D">
        <w:rPr>
          <w:lang w:val="en-GB"/>
        </w:rPr>
        <w:t xml:space="preserve"> Variants</w:t>
      </w:r>
      <w:r w:rsidR="00864DCF" w:rsidRPr="00E6205D">
        <w:rPr>
          <w:lang w:val="en-GB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"/>
        <w:gridCol w:w="924"/>
        <w:gridCol w:w="6662"/>
      </w:tblGrid>
      <w:tr w:rsidR="00864DCF" w:rsidRPr="00C60322" w14:paraId="7FBF9F75" w14:textId="77777777" w:rsidTr="000266F5">
        <w:tc>
          <w:tcPr>
            <w:tcW w:w="919" w:type="dxa"/>
            <w:tcBorders>
              <w:bottom w:val="single" w:sz="4" w:space="0" w:color="auto"/>
            </w:tcBorders>
            <w:shd w:val="pct10" w:color="auto" w:fill="FFFFFF"/>
          </w:tcPr>
          <w:p w14:paraId="64E06CF2" w14:textId="77777777" w:rsidR="00864DCF" w:rsidRPr="00E6205D" w:rsidRDefault="00864DCF">
            <w:pPr>
              <w:pStyle w:val="Tabelle"/>
              <w:rPr>
                <w:lang w:val="en-GB"/>
              </w:rPr>
            </w:pPr>
            <w:proofErr w:type="spellStart"/>
            <w:r w:rsidRPr="00E6205D">
              <w:rPr>
                <w:lang w:val="en-GB"/>
              </w:rPr>
              <w:t>Nr</w:t>
            </w:r>
            <w:proofErr w:type="spellEnd"/>
            <w:r w:rsidRPr="00E6205D">
              <w:rPr>
                <w:lang w:val="en-GB"/>
              </w:rPr>
              <w:t>.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pct10" w:color="auto" w:fill="FFFFFF"/>
          </w:tcPr>
          <w:p w14:paraId="10C0655F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3FFD9EBD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Step</w:t>
            </w:r>
          </w:p>
        </w:tc>
      </w:tr>
      <w:tr w:rsidR="00864DCF" w:rsidRPr="00C60322" w14:paraId="78A73DCB" w14:textId="77777777" w:rsidTr="000266F5">
        <w:tc>
          <w:tcPr>
            <w:tcW w:w="919" w:type="dxa"/>
            <w:tcBorders>
              <w:bottom w:val="dotted" w:sz="4" w:space="0" w:color="auto"/>
              <w:right w:val="dotted" w:sz="4" w:space="0" w:color="auto"/>
            </w:tcBorders>
          </w:tcPr>
          <w:p w14:paraId="755553CC" w14:textId="5B30C420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92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CA288" w14:textId="78E0ED3E" w:rsidR="00864DCF" w:rsidRPr="00E6205D" w:rsidRDefault="000266F5" w:rsidP="000266F5">
            <w:pPr>
              <w:pStyle w:val="Tabelle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9742B1F" w14:textId="67FA59C2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&lt;&lt;Error&gt;&gt; Medicament not found</w:t>
            </w:r>
          </w:p>
        </w:tc>
      </w:tr>
      <w:tr w:rsidR="00864DCF" w:rsidRPr="00C60322" w14:paraId="06C33F4F" w14:textId="77777777" w:rsidTr="000266F5"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FA8690" w14:textId="0A525999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w="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918DB" w14:textId="1443E833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0B5B88" w14:textId="50E53BD6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&lt;&lt;Error&gt;&gt; Patient has no current prescriptions.</w:t>
            </w:r>
          </w:p>
        </w:tc>
      </w:tr>
      <w:tr w:rsidR="00864DCF" w:rsidRPr="00C60322" w14:paraId="40487142" w14:textId="77777777" w:rsidTr="000266F5"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07772" w14:textId="05356DD7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2F74E" w14:textId="6DC39690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66293A" w14:textId="0373FAC4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&lt;&lt;Warning&gt;&gt; Dosage to high</w:t>
            </w:r>
          </w:p>
        </w:tc>
      </w:tr>
      <w:tr w:rsidR="00864DCF" w:rsidRPr="00C60322" w14:paraId="016D8F91" w14:textId="77777777" w:rsidTr="000266F5"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DCCFD" w14:textId="1367ECC6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DE1DA" w14:textId="14F32AEB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6E16CE" w14:textId="4FC23BAF" w:rsidR="00864DCF" w:rsidRPr="00E6205D" w:rsidRDefault="000266F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&lt;&lt;Warning&gt;&gt; Conflict, drug interaction between </w:t>
            </w:r>
            <w:proofErr w:type="spellStart"/>
            <w:r>
              <w:rPr>
                <w:lang w:val="en-GB"/>
              </w:rPr>
              <w:t>Med.a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Med.b</w:t>
            </w:r>
            <w:proofErr w:type="spellEnd"/>
          </w:p>
        </w:tc>
      </w:tr>
      <w:tr w:rsidR="00864DCF" w:rsidRPr="00C60322" w14:paraId="5146B288" w14:textId="77777777" w:rsidTr="000266F5"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96007" w14:textId="77777777" w:rsidR="00864DCF" w:rsidRPr="000266F5" w:rsidRDefault="00864DCF">
            <w:pPr>
              <w:pStyle w:val="Tabelle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5C8C8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04769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60322" w14:paraId="73030971" w14:textId="77777777" w:rsidTr="000266F5"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BFB47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38D8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9AA32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60322" w14:paraId="535F6DDB" w14:textId="77777777" w:rsidTr="000266F5">
        <w:tc>
          <w:tcPr>
            <w:tcW w:w="919" w:type="dxa"/>
            <w:tcBorders>
              <w:top w:val="dotted" w:sz="4" w:space="0" w:color="auto"/>
              <w:right w:val="dotted" w:sz="4" w:space="0" w:color="auto"/>
            </w:tcBorders>
          </w:tcPr>
          <w:p w14:paraId="568E269D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92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66C4AE6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238228A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60322" w14:paraId="7D2A55E3" w14:textId="77777777" w:rsidTr="000266F5">
        <w:tc>
          <w:tcPr>
            <w:tcW w:w="91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F0651D0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92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07D5795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63959963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</w:tbl>
    <w:p w14:paraId="5C2DD27C" w14:textId="77777777" w:rsidR="00864DCF" w:rsidRPr="00E6205D" w:rsidRDefault="00864DCF" w:rsidP="00152130">
      <w:pPr>
        <w:pStyle w:val="Standardtext"/>
        <w:ind w:left="0"/>
        <w:rPr>
          <w:lang w:val="en-GB"/>
        </w:rPr>
      </w:pPr>
    </w:p>
    <w:sectPr w:rsidR="00864DCF" w:rsidRPr="00E6205D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1396C" w14:textId="77777777" w:rsidR="004569E2" w:rsidRDefault="004569E2">
      <w:r>
        <w:separator/>
      </w:r>
    </w:p>
  </w:endnote>
  <w:endnote w:type="continuationSeparator" w:id="0">
    <w:p w14:paraId="2866F639" w14:textId="77777777" w:rsidR="004569E2" w:rsidRDefault="0045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60D326AD" w14:textId="77777777">
      <w:tc>
        <w:tcPr>
          <w:tcW w:w="851" w:type="dxa"/>
        </w:tcPr>
        <w:p w14:paraId="25E517EA" w14:textId="0EB5629E"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6A6A6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49041D3" wp14:editId="30C8496B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48674A8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25pt" to="528.05pt,-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" o:allowincell="f"/>
                </w:pict>
              </mc:Fallback>
            </mc:AlternateConten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1F7F9D4E" w14:textId="77777777"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C6E53" w14:textId="77777777" w:rsidR="004569E2" w:rsidRDefault="004569E2">
      <w:r>
        <w:separator/>
      </w:r>
    </w:p>
  </w:footnote>
  <w:footnote w:type="continuationSeparator" w:id="0">
    <w:p w14:paraId="7B943C26" w14:textId="77777777" w:rsidR="004569E2" w:rsidRDefault="004569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2535418B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1B111CA1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682CAA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o:ole="" fillcolor="window">
                <v:imagedata r:id="rId1" o:title=""/>
              </v:shape>
              <o:OLEObject Type="Embed" ProgID="Word.Picture.8" ShapeID="_x0000_i1025" DrawAspect="Content" ObjectID="_1551635312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7A83FD4D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34996CFF" w14:textId="77777777" w:rsidR="00864DCF" w:rsidRDefault="004569E2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14:paraId="7CF731CC" w14:textId="77777777" w:rsidR="00864DCF" w:rsidRDefault="00864DCF">
          <w:pPr>
            <w:jc w:val="right"/>
            <w:rPr>
              <w:sz w:val="16"/>
            </w:rPr>
          </w:pPr>
        </w:p>
        <w:p w14:paraId="323E6409" w14:textId="77777777" w:rsidR="00864DCF" w:rsidRDefault="00864DCF">
          <w:pPr>
            <w:jc w:val="right"/>
          </w:pPr>
        </w:p>
        <w:p w14:paraId="1E9069BD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intos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ag</w:t>
          </w:r>
          <w:proofErr w:type="spellEnd"/>
        </w:p>
      </w:tc>
    </w:tr>
  </w:tbl>
  <w:p w14:paraId="072028B9" w14:textId="77777777"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613342"/>
    <w:multiLevelType w:val="hybridMultilevel"/>
    <w:tmpl w:val="627A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3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4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5"/>
  </w:num>
  <w:num w:numId="14">
    <w:abstractNumId w:val="12"/>
  </w:num>
  <w:num w:numId="15">
    <w:abstractNumId w:val="17"/>
  </w:num>
  <w:num w:numId="16">
    <w:abstractNumId w:val="13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266F5"/>
    <w:rsid w:val="00061447"/>
    <w:rsid w:val="00152130"/>
    <w:rsid w:val="001D2022"/>
    <w:rsid w:val="002579B6"/>
    <w:rsid w:val="003A58C5"/>
    <w:rsid w:val="003B2C18"/>
    <w:rsid w:val="004569E2"/>
    <w:rsid w:val="00510FE8"/>
    <w:rsid w:val="00566E6F"/>
    <w:rsid w:val="006A6A6D"/>
    <w:rsid w:val="00756C9F"/>
    <w:rsid w:val="007B77AA"/>
    <w:rsid w:val="007E240A"/>
    <w:rsid w:val="007E2780"/>
    <w:rsid w:val="00864DCF"/>
    <w:rsid w:val="00867D40"/>
    <w:rsid w:val="00875575"/>
    <w:rsid w:val="00892DB4"/>
    <w:rsid w:val="00917FF0"/>
    <w:rsid w:val="00C21728"/>
    <w:rsid w:val="00C224A7"/>
    <w:rsid w:val="00C60322"/>
    <w:rsid w:val="00D130E2"/>
    <w:rsid w:val="00DD1DEA"/>
    <w:rsid w:val="00E11988"/>
    <w:rsid w:val="00E20C9D"/>
    <w:rsid w:val="00E6085F"/>
    <w:rsid w:val="00E6205D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9DF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Frutiger 55 Roman" w:hAnsi="Frutiger 55 Roman"/>
      <w:lang w:val="de-DE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256EC-2B85-9140-AC4D-D1FA5420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0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Rolf Zurbrügg</cp:lastModifiedBy>
  <cp:revision>2</cp:revision>
  <cp:lastPrinted>2013-03-05T11:36:00Z</cp:lastPrinted>
  <dcterms:created xsi:type="dcterms:W3CDTF">2017-03-21T20:02:00Z</dcterms:created>
  <dcterms:modified xsi:type="dcterms:W3CDTF">2017-03-21T20:02:00Z</dcterms:modified>
</cp:coreProperties>
</file>